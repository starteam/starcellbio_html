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5C003" w14:textId="47A7FBE3" w:rsidR="007D5616" w:rsidRDefault="00D1565C" w:rsidP="00D902E3">
      <w:pPr>
        <w:pStyle w:val="SCB-Heading1"/>
      </w:pPr>
      <w:r>
        <w:t>[</w:t>
      </w:r>
      <w:r w:rsidR="00713B27">
        <w:t xml:space="preserve">Assignment </w:t>
      </w:r>
      <w:r>
        <w:t xml:space="preserve">title] </w:t>
      </w:r>
      <w:r w:rsidR="007D5616" w:rsidRPr="00A817D0">
        <w:t xml:space="preserve">StarCellBio </w:t>
      </w:r>
      <w:r w:rsidR="004B0262">
        <w:t>Exercise 1</w:t>
      </w:r>
    </w:p>
    <w:p w14:paraId="5BA88F27" w14:textId="6536F898" w:rsidR="00CF6448" w:rsidRDefault="00D1565C" w:rsidP="000B55CE">
      <w:pPr>
        <w:pStyle w:val="SCB-Heading2"/>
      </w:pPr>
      <w:r>
        <w:t>[</w:t>
      </w:r>
      <w:r w:rsidR="00CF6448">
        <w:t xml:space="preserve">Section 1: Introduction and </w:t>
      </w:r>
      <w:r w:rsidR="00794898">
        <w:t>Learning Objectives]</w:t>
      </w:r>
    </w:p>
    <w:p w14:paraId="2562D9A8" w14:textId="79E97454" w:rsidR="00CF607F" w:rsidRDefault="00C41340" w:rsidP="00D902E3">
      <w:pPr>
        <w:pStyle w:val="SCB-Heading2"/>
      </w:pPr>
      <w:r>
        <w:t>Introduction</w:t>
      </w:r>
    </w:p>
    <w:p w14:paraId="44C7369A" w14:textId="5DC0394B" w:rsidR="004B0262" w:rsidRDefault="00F23FF9" w:rsidP="00F23FF9">
      <w:pPr>
        <w:pStyle w:val="SCB-Normal"/>
        <w:rPr>
          <w:shd w:val="clear" w:color="auto" w:fill="FFFFFF"/>
        </w:rPr>
      </w:pPr>
      <w:r w:rsidRPr="00F23FF9">
        <w:rPr>
          <w:shd w:val="clear" w:color="auto" w:fill="FFFFFF"/>
        </w:rPr>
        <w:t>The la</w:t>
      </w:r>
      <w:r w:rsidR="004B0262">
        <w:rPr>
          <w:shd w:val="clear" w:color="auto" w:fill="FFFFFF"/>
        </w:rPr>
        <w:t xml:space="preserve">b in which you are </w:t>
      </w:r>
      <w:r w:rsidR="00282D47">
        <w:rPr>
          <w:shd w:val="clear" w:color="auto" w:fill="FFFFFF"/>
        </w:rPr>
        <w:t>perform</w:t>
      </w:r>
      <w:r w:rsidR="004B0262">
        <w:rPr>
          <w:shd w:val="clear" w:color="auto" w:fill="FFFFFF"/>
        </w:rPr>
        <w:t xml:space="preserve">ing undergraduate research </w:t>
      </w:r>
      <w:r w:rsidRPr="00F23FF9">
        <w:rPr>
          <w:shd w:val="clear" w:color="auto" w:fill="FFFFFF"/>
        </w:rPr>
        <w:t xml:space="preserve">studies the </w:t>
      </w:r>
      <w:r w:rsidR="004B0262">
        <w:rPr>
          <w:shd w:val="clear" w:color="auto" w:fill="FFFFFF"/>
        </w:rPr>
        <w:t>molecular contributors to cancer initiation, progression and metastasis</w:t>
      </w:r>
      <w:r w:rsidRPr="00F23FF9">
        <w:rPr>
          <w:shd w:val="clear" w:color="auto" w:fill="FFFFFF"/>
        </w:rPr>
        <w:t>.</w:t>
      </w:r>
      <w:r w:rsidR="004B0262">
        <w:rPr>
          <w:shd w:val="clear" w:color="auto" w:fill="FFFFFF"/>
        </w:rPr>
        <w:t xml:space="preserve"> You are working with a graduate student who has identified that a novel proto-oncogene, Nuclear Factor I/B (nfib), potentially contributes to small cell lung cancer (SCLC) progression in a mouse model of SCLC (mSCLC). High throughput DNA sequencing techniques (Solexa sequencing) detected </w:t>
      </w:r>
      <w:r w:rsidR="00282D47">
        <w:rPr>
          <w:shd w:val="clear" w:color="auto" w:fill="FFFFFF"/>
        </w:rPr>
        <w:t xml:space="preserve">frequent, high-level focal </w:t>
      </w:r>
      <w:r w:rsidR="004B0262">
        <w:rPr>
          <w:shd w:val="clear" w:color="auto" w:fill="FFFFFF"/>
        </w:rPr>
        <w:t xml:space="preserve">amplification of </w:t>
      </w:r>
      <w:r w:rsidR="00282D47">
        <w:rPr>
          <w:shd w:val="clear" w:color="auto" w:fill="FFFFFF"/>
        </w:rPr>
        <w:t xml:space="preserve">a region on mouse chromosome 4 containing </w:t>
      </w:r>
      <w:r w:rsidR="004B0262">
        <w:rPr>
          <w:shd w:val="clear" w:color="auto" w:fill="FFFFFF"/>
        </w:rPr>
        <w:t xml:space="preserve">only the </w:t>
      </w:r>
      <w:r w:rsidR="004B0262" w:rsidRPr="004B0262">
        <w:rPr>
          <w:i/>
          <w:shd w:val="clear" w:color="auto" w:fill="FFFFFF"/>
        </w:rPr>
        <w:t>nfib</w:t>
      </w:r>
      <w:r w:rsidR="004B0262">
        <w:rPr>
          <w:shd w:val="clear" w:color="auto" w:fill="FFFFFF"/>
        </w:rPr>
        <w:t xml:space="preserve"> gene. Further studies identified increased levels of </w:t>
      </w:r>
      <w:r w:rsidR="004B0262" w:rsidRPr="004B0262">
        <w:rPr>
          <w:i/>
          <w:shd w:val="clear" w:color="auto" w:fill="FFFFFF"/>
        </w:rPr>
        <w:t>nfib</w:t>
      </w:r>
      <w:r w:rsidR="004B0262">
        <w:rPr>
          <w:shd w:val="clear" w:color="auto" w:fill="FFFFFF"/>
        </w:rPr>
        <w:t xml:space="preserve"> mRNA and nfib protein expression in mouse tumor cells as well.</w:t>
      </w:r>
    </w:p>
    <w:p w14:paraId="2B03804E" w14:textId="06348FF6" w:rsidR="004B0262" w:rsidRDefault="005137E0" w:rsidP="00F23FF9">
      <w:pPr>
        <w:pStyle w:val="SCB-Normal"/>
        <w:rPr>
          <w:shd w:val="clear" w:color="auto" w:fill="FFFFFF"/>
        </w:rPr>
      </w:pPr>
      <w:r>
        <w:rPr>
          <w:shd w:val="clear" w:color="auto" w:fill="FFFFFF"/>
        </w:rPr>
        <w:t>Your project is to study the potential role of Nuclear Factor I/B in human small cell lung cancer.</w:t>
      </w:r>
    </w:p>
    <w:p w14:paraId="090716F1" w14:textId="232B6BB3" w:rsidR="004B0262" w:rsidRDefault="0043669D" w:rsidP="0043669D">
      <w:pPr>
        <w:pStyle w:val="SCB-Normalbold"/>
        <w:rPr>
          <w:shd w:val="clear" w:color="auto" w:fill="FFFFFF"/>
        </w:rPr>
      </w:pPr>
      <w:r>
        <w:rPr>
          <w:shd w:val="clear" w:color="auto" w:fill="FFFFFF"/>
        </w:rPr>
        <w:t>Learning Objectives</w:t>
      </w:r>
    </w:p>
    <w:p w14:paraId="08EBCECA" w14:textId="77777777" w:rsidR="0043669D" w:rsidRDefault="0043669D" w:rsidP="00581742">
      <w:pPr>
        <w:pStyle w:val="SCB-Normal"/>
        <w:rPr>
          <w:shd w:val="clear" w:color="auto" w:fill="FFFFFF"/>
        </w:rPr>
      </w:pPr>
    </w:p>
    <w:p w14:paraId="3AAFDDDD" w14:textId="3DB2BB5B" w:rsidR="004B0262" w:rsidRPr="00794898" w:rsidRDefault="00794898" w:rsidP="00794898">
      <w:pPr>
        <w:pStyle w:val="SCB-Heading2"/>
      </w:pPr>
      <w:r>
        <w:t>[Section 2: Reference Material]</w:t>
      </w:r>
    </w:p>
    <w:p w14:paraId="655FF1BC" w14:textId="39AD8473" w:rsidR="00F23FF9" w:rsidRPr="00C41340" w:rsidRDefault="00CA4B93" w:rsidP="00F2404C">
      <w:pPr>
        <w:pStyle w:val="SCB-Normal"/>
        <w:rPr>
          <w:rFonts w:eastAsiaTheme="minorEastAsia"/>
        </w:rPr>
      </w:pPr>
      <w:r>
        <w:t>T</w:t>
      </w:r>
      <w:r w:rsidR="00C23EE1">
        <w:t>he</w:t>
      </w:r>
      <w:r w:rsidR="00C23EE1">
        <w:rPr>
          <w:rStyle w:val="apple-converted-space"/>
          <w:rFonts w:ascii="Trebuchet MS" w:hAnsi="Trebuchet MS"/>
          <w:color w:val="000000"/>
          <w:sz w:val="23"/>
          <w:szCs w:val="23"/>
        </w:rPr>
        <w:t> </w:t>
      </w:r>
      <w:r w:rsidR="00C23EE1">
        <w:rPr>
          <w:b/>
          <w:bCs/>
        </w:rPr>
        <w:t xml:space="preserve">Reference </w:t>
      </w:r>
      <w:r w:rsidR="00C41340">
        <w:rPr>
          <w:b/>
          <w:bCs/>
        </w:rPr>
        <w:t>Material</w:t>
      </w:r>
      <w:r w:rsidR="00C23EE1">
        <w:rPr>
          <w:rStyle w:val="apple-converted-space"/>
          <w:rFonts w:ascii="Trebuchet MS" w:hAnsi="Trebuchet MS"/>
          <w:color w:val="000000"/>
          <w:sz w:val="23"/>
          <w:szCs w:val="23"/>
        </w:rPr>
        <w:t> </w:t>
      </w:r>
      <w:r>
        <w:t>contains</w:t>
      </w:r>
      <w:r w:rsidR="00C41340">
        <w:t xml:space="preserve"> information about the strains and </w:t>
      </w:r>
      <w:r w:rsidR="00C23EE1">
        <w:t>treatments</w:t>
      </w:r>
      <w:r w:rsidR="00C41340">
        <w:t xml:space="preserve"> that are available to you within StarCellBio. In addition, the table below </w:t>
      </w:r>
      <w:r>
        <w:t>details</w:t>
      </w:r>
      <w:r w:rsidR="00C41340">
        <w:t xml:space="preserve"> the antibodies that are available to you and the molecular weight of the proteins to which they</w:t>
      </w:r>
      <w:r w:rsidR="00282D47">
        <w:t xml:space="preserve"> specifically</w:t>
      </w:r>
      <w:r w:rsidR="00C41340">
        <w:t xml:space="preserve"> bind.</w:t>
      </w:r>
    </w:p>
    <w:p w14:paraId="22F81731" w14:textId="3E80DFA3" w:rsidR="005137E0" w:rsidRDefault="00C23EE1" w:rsidP="00BF4EE7">
      <w:pPr>
        <w:pStyle w:val="SCB-Normal"/>
        <w:rPr>
          <w:shd w:val="clear" w:color="auto" w:fill="FFFFFF"/>
        </w:rPr>
      </w:pPr>
      <w:r w:rsidRPr="00C23EE1">
        <w:rPr>
          <w:shd w:val="clear" w:color="auto" w:fill="FFFFFF"/>
        </w:rPr>
        <w:t>Within StarCellBio</w:t>
      </w:r>
      <w:r w:rsidR="00282D47">
        <w:rPr>
          <w:shd w:val="clear" w:color="auto" w:fill="FFFFFF"/>
        </w:rPr>
        <w:t>,</w:t>
      </w:r>
      <w:r w:rsidRPr="00C23EE1">
        <w:rPr>
          <w:shd w:val="clear" w:color="auto" w:fill="FFFFFF"/>
        </w:rPr>
        <w:t xml:space="preserve"> you will have access to the following</w:t>
      </w:r>
      <w:r w:rsidR="00563E1D">
        <w:rPr>
          <w:shd w:val="clear" w:color="auto" w:fill="FFFFFF"/>
        </w:rPr>
        <w:t xml:space="preserve"> strains, constructs, treatments and antibodies</w:t>
      </w:r>
      <w:r w:rsidR="005137E0">
        <w:rPr>
          <w:shd w:val="clear" w:color="auto" w:fill="FFFFFF"/>
        </w:rPr>
        <w:t xml:space="preserve">: </w:t>
      </w:r>
    </w:p>
    <w:p w14:paraId="171FF6D6" w14:textId="707B821E" w:rsidR="00C23EE1" w:rsidRPr="00C23EE1" w:rsidRDefault="005137E0" w:rsidP="00BF4EE7">
      <w:pPr>
        <w:pStyle w:val="SCB-Normal"/>
        <w:rPr>
          <w:sz w:val="20"/>
          <w:szCs w:val="20"/>
        </w:rPr>
      </w:pPr>
      <w:r>
        <w:rPr>
          <w:shd w:val="clear" w:color="auto" w:fill="FFFFFF"/>
        </w:rPr>
        <w:t>1. Strains</w:t>
      </w:r>
      <w:r w:rsidR="00C23EE1" w:rsidRPr="00C23EE1">
        <w:rPr>
          <w:shd w:val="clear" w:color="auto" w:fill="FFFFFF"/>
        </w:rPr>
        <w:t>:</w:t>
      </w:r>
    </w:p>
    <w:p w14:paraId="29837F80" w14:textId="0FCCAD7C" w:rsidR="005137E0" w:rsidRDefault="005137E0" w:rsidP="00C41340">
      <w:pPr>
        <w:pStyle w:val="SCB-ListBulletLevel2nospacing"/>
      </w:pPr>
      <w:r>
        <w:t xml:space="preserve">Human SCLC cell lines: </w:t>
      </w:r>
      <w:r w:rsidR="0076012B">
        <w:t>NCI-H446, NCI-H196</w:t>
      </w:r>
    </w:p>
    <w:p w14:paraId="707D630E" w14:textId="72A614F2" w:rsidR="005137E0" w:rsidRDefault="005137E0" w:rsidP="00563E1D">
      <w:pPr>
        <w:pStyle w:val="SCB-ListBulletLevel2spacing"/>
      </w:pPr>
      <w:r>
        <w:t>Wild-type human lung cell line:</w:t>
      </w:r>
    </w:p>
    <w:p w14:paraId="232DD4D7" w14:textId="33ECD270" w:rsidR="005137E0" w:rsidRDefault="005137E0" w:rsidP="005137E0">
      <w:pPr>
        <w:pStyle w:val="SCB-Normal"/>
      </w:pPr>
      <w:r>
        <w:t xml:space="preserve">2. </w:t>
      </w:r>
      <w:r w:rsidR="000D1549">
        <w:t>Overexpression constructs:</w:t>
      </w:r>
    </w:p>
    <w:p w14:paraId="72F5CA39" w14:textId="7F76FE8E" w:rsidR="005137E0" w:rsidRDefault="005137E0" w:rsidP="00C41340">
      <w:pPr>
        <w:pStyle w:val="SCB-ListBulletLevel2nospacing"/>
      </w:pPr>
      <w:r>
        <w:t>NFIB</w:t>
      </w:r>
      <w:r w:rsidR="00F15317">
        <w:t>-Neo:</w:t>
      </w:r>
      <w:r>
        <w:t xml:space="preserve"> overexpression construct that </w:t>
      </w:r>
      <w:r w:rsidR="00F15317">
        <w:t xml:space="preserve">expresses NFIB and </w:t>
      </w:r>
      <w:r>
        <w:t xml:space="preserve">contains a </w:t>
      </w:r>
      <w:r w:rsidR="00DE6505">
        <w:t>neomycin</w:t>
      </w:r>
      <w:r>
        <w:t xml:space="preserve"> resistance gene for selection purposes.</w:t>
      </w:r>
    </w:p>
    <w:p w14:paraId="5A5BDC59" w14:textId="6797C250" w:rsidR="005137E0" w:rsidRDefault="005137E0" w:rsidP="00C41340">
      <w:pPr>
        <w:pStyle w:val="SCB-ListBulletLevel2nospacing"/>
      </w:pPr>
      <w:r>
        <w:t>L-MYC</w:t>
      </w:r>
      <w:r w:rsidR="00F15317">
        <w:t>-Puro:</w:t>
      </w:r>
      <w:r>
        <w:t xml:space="preserve"> overexpression construct</w:t>
      </w:r>
      <w:r w:rsidR="00F15317">
        <w:t xml:space="preserve"> that expresses L-MYC and</w:t>
      </w:r>
      <w:r>
        <w:t xml:space="preserve"> contains </w:t>
      </w:r>
      <w:r w:rsidR="00DE6505">
        <w:t>a puromycin</w:t>
      </w:r>
      <w:r>
        <w:t xml:space="preserve"> resistance gene for selection purposes.</w:t>
      </w:r>
    </w:p>
    <w:p w14:paraId="17B3EF43" w14:textId="4D6161B2" w:rsidR="00F15317" w:rsidRDefault="00F15317" w:rsidP="00F15317">
      <w:pPr>
        <w:pStyle w:val="SCB-ListBulletLevel2nospacing"/>
      </w:pPr>
      <w:r>
        <w:t>GFP-Neo</w:t>
      </w:r>
      <w:r>
        <w:t>:</w:t>
      </w:r>
      <w:r w:rsidRPr="00F15317">
        <w:t xml:space="preserve"> </w:t>
      </w:r>
      <w:r>
        <w:t xml:space="preserve">overexpression construct that expresses </w:t>
      </w:r>
      <w:r>
        <w:t>green fluorescent protein (GFP)</w:t>
      </w:r>
      <w:r>
        <w:t xml:space="preserve"> and contains a neomycin resistance gene for selection purposes.</w:t>
      </w:r>
    </w:p>
    <w:p w14:paraId="11920607" w14:textId="6125C112" w:rsidR="00563E1D" w:rsidRDefault="000D1549" w:rsidP="00C41340">
      <w:pPr>
        <w:pStyle w:val="SCB-ListBulletLevel2spacing"/>
      </w:pPr>
      <w:r>
        <w:lastRenderedPageBreak/>
        <w:t>GFP</w:t>
      </w:r>
      <w:r w:rsidR="00F15317">
        <w:t>-Puro:</w:t>
      </w:r>
      <w:r>
        <w:t xml:space="preserve"> overexpression construct that</w:t>
      </w:r>
      <w:r w:rsidR="00F15317">
        <w:t xml:space="preserve"> expresses green fluorescent protein (GFP) and</w:t>
      </w:r>
      <w:r>
        <w:t xml:space="preserve"> </w:t>
      </w:r>
      <w:r w:rsidR="00F15317">
        <w:t>contains puromycin resistance gene for selection purposes</w:t>
      </w:r>
      <w:r w:rsidR="00AE5D69">
        <w:t>.</w:t>
      </w:r>
      <w:bookmarkStart w:id="0" w:name="_GoBack"/>
      <w:bookmarkEnd w:id="0"/>
    </w:p>
    <w:p w14:paraId="279203FB" w14:textId="0C283A39" w:rsidR="000D1549" w:rsidRDefault="005137E0" w:rsidP="00C41340">
      <w:pPr>
        <w:pStyle w:val="SCB-Normal"/>
      </w:pPr>
      <w:r>
        <w:t xml:space="preserve">3. </w:t>
      </w:r>
      <w:r w:rsidR="003710BB">
        <w:t>shRNA knockdown c</w:t>
      </w:r>
      <w:r w:rsidR="000D1549">
        <w:t>onstructs:</w:t>
      </w:r>
    </w:p>
    <w:p w14:paraId="3504A8E3" w14:textId="0E69A979" w:rsidR="00FD0157" w:rsidRDefault="00FD0157" w:rsidP="00FD0157">
      <w:pPr>
        <w:pStyle w:val="SCB-ListBulletLevel2nospacing"/>
      </w:pPr>
      <w:r>
        <w:t xml:space="preserve">NFIB </w:t>
      </w:r>
      <w:r>
        <w:t xml:space="preserve">shRNA construct containing </w:t>
      </w:r>
      <w:r w:rsidR="007B53E1">
        <w:t>a puromycin</w:t>
      </w:r>
      <w:r>
        <w:t xml:space="preserve"> resistance gene for selection</w:t>
      </w:r>
    </w:p>
    <w:p w14:paraId="0ECFEE40" w14:textId="088B8FCF" w:rsidR="00FD0157" w:rsidRDefault="00FD0157" w:rsidP="00FD0157">
      <w:pPr>
        <w:pStyle w:val="SCB-ListBulletLevel2nospacing"/>
      </w:pPr>
      <w:r>
        <w:t xml:space="preserve">L-MYC </w:t>
      </w:r>
      <w:r>
        <w:t xml:space="preserve">shRNA construct containing </w:t>
      </w:r>
      <w:r w:rsidR="007B53E1">
        <w:t>a puromycin</w:t>
      </w:r>
      <w:r>
        <w:t xml:space="preserve"> resistance gene for selection </w:t>
      </w:r>
    </w:p>
    <w:p w14:paraId="10B81E18" w14:textId="693F1DD5" w:rsidR="000D1549" w:rsidRDefault="00FD0157" w:rsidP="00FD0157">
      <w:pPr>
        <w:pStyle w:val="SCB-ListBulletLevel2spacing"/>
      </w:pPr>
      <w:r>
        <w:t xml:space="preserve">GFP shRNA construct </w:t>
      </w:r>
      <w:r>
        <w:t>(control)</w:t>
      </w:r>
      <w:r>
        <w:t xml:space="preserve"> containing </w:t>
      </w:r>
      <w:r w:rsidR="007B53E1">
        <w:t>a puromycin</w:t>
      </w:r>
      <w:r>
        <w:t xml:space="preserve"> resistance gene for selection </w:t>
      </w:r>
    </w:p>
    <w:p w14:paraId="59DFBA1F" w14:textId="439B10F9" w:rsidR="005137E0" w:rsidRDefault="000D1549" w:rsidP="00C41340">
      <w:pPr>
        <w:pStyle w:val="SCB-Normal"/>
      </w:pPr>
      <w:r>
        <w:t xml:space="preserve">4. </w:t>
      </w:r>
      <w:r w:rsidR="00330D09">
        <w:t>Treatments</w:t>
      </w:r>
      <w:r w:rsidR="005137E0">
        <w:t>:</w:t>
      </w:r>
    </w:p>
    <w:p w14:paraId="76F417C4" w14:textId="4C46A306" w:rsidR="005137E0" w:rsidRDefault="005137E0" w:rsidP="00563E1D">
      <w:pPr>
        <w:pStyle w:val="SCB-ListBulletLevel2nospacing"/>
      </w:pPr>
      <w:r>
        <w:t>Puromycin</w:t>
      </w:r>
    </w:p>
    <w:p w14:paraId="02E778E8" w14:textId="498267D2" w:rsidR="005137E0" w:rsidRDefault="00DE6505" w:rsidP="00563E1D">
      <w:pPr>
        <w:pStyle w:val="SCB-ListBulletLevel2nospacing"/>
      </w:pPr>
      <w:r>
        <w:t>G418 (used for n</w:t>
      </w:r>
      <w:r w:rsidR="005137E0">
        <w:t>eomycin</w:t>
      </w:r>
      <w:r>
        <w:t xml:space="preserve"> selection)</w:t>
      </w:r>
    </w:p>
    <w:p w14:paraId="12A9F612" w14:textId="77777777" w:rsidR="000D1549" w:rsidRDefault="000D1549" w:rsidP="000D1549">
      <w:pPr>
        <w:pStyle w:val="SCB-ListBulletLevel2spacing"/>
      </w:pPr>
      <w:r>
        <w:t>Bromodeoxyuridine (BrdU): synthetic DNA nucleoside analog of thymidine that is incorporated into DNA during S-phase</w:t>
      </w:r>
      <w:r w:rsidRPr="00C23EE1">
        <w:t>.</w:t>
      </w:r>
    </w:p>
    <w:p w14:paraId="3C8BD4BE" w14:textId="6589A8BB" w:rsidR="00CF6448" w:rsidRDefault="00563E1D" w:rsidP="00C41340">
      <w:pPr>
        <w:pStyle w:val="SCB-Normal"/>
      </w:pPr>
      <w:r>
        <w:t>5</w:t>
      </w:r>
      <w:r w:rsidR="005137E0">
        <w:t xml:space="preserve">. </w:t>
      </w:r>
      <w:r w:rsidR="00C41340">
        <w:t>Antibodies:</w:t>
      </w:r>
    </w:p>
    <w:tbl>
      <w:tblPr>
        <w:tblStyle w:val="TableGrid"/>
        <w:tblW w:w="523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790"/>
      </w:tblGrid>
      <w:tr w:rsidR="00CF6448" w:rsidRPr="00FF13C0" w14:paraId="239A719E" w14:textId="77777777" w:rsidTr="00F10B73">
        <w:tc>
          <w:tcPr>
            <w:tcW w:w="2448" w:type="dxa"/>
            <w:tcBorders>
              <w:bottom w:val="double" w:sz="4" w:space="0" w:color="auto"/>
              <w:right w:val="single" w:sz="4" w:space="0" w:color="auto"/>
            </w:tcBorders>
          </w:tcPr>
          <w:p w14:paraId="5B6D3F69" w14:textId="5805C2B2" w:rsidR="00CF6448" w:rsidRPr="00FF13C0" w:rsidRDefault="005137E0" w:rsidP="00C23EE1">
            <w:pPr>
              <w:pStyle w:val="SCB-Normalnospacingbold"/>
            </w:pPr>
            <w:r>
              <w:t>Antibody binds:</w:t>
            </w:r>
            <w:r w:rsidR="00CF6448" w:rsidRPr="00FF13C0">
              <w:t xml:space="preserve"> </w:t>
            </w:r>
          </w:p>
        </w:tc>
        <w:tc>
          <w:tcPr>
            <w:tcW w:w="2790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09267671" w14:textId="77777777" w:rsidR="00CF6448" w:rsidRPr="00FF13C0" w:rsidRDefault="00CF6448" w:rsidP="00C23EE1">
            <w:pPr>
              <w:pStyle w:val="SCB-Normalnospacingbold"/>
              <w:jc w:val="center"/>
            </w:pPr>
            <w:r w:rsidRPr="00FF13C0">
              <w:t>Molecular Weight (kDa)</w:t>
            </w:r>
          </w:p>
        </w:tc>
      </w:tr>
      <w:tr w:rsidR="00CF6448" w:rsidRPr="00FF13C0" w14:paraId="61F746D6" w14:textId="77777777" w:rsidTr="00F10B73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E33A" w14:textId="5677B18B" w:rsidR="00CF6448" w:rsidRPr="00FF13C0" w:rsidRDefault="006B7B62" w:rsidP="00C23EE1">
            <w:pPr>
              <w:pStyle w:val="SCB-Normalnospacingwithtab"/>
              <w:tabs>
                <w:tab w:val="clear" w:pos="720"/>
              </w:tabs>
              <w:ind w:left="0"/>
            </w:pPr>
            <w:r>
              <w:t>Nfib/NFIB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98E78A" w14:textId="40BC76CC" w:rsidR="00CF6448" w:rsidRPr="00FF13C0" w:rsidRDefault="003A2027" w:rsidP="00C23EE1">
            <w:pPr>
              <w:pStyle w:val="SCB-Normalnospacingwithtab"/>
              <w:tabs>
                <w:tab w:val="clear" w:pos="720"/>
              </w:tabs>
              <w:ind w:left="0"/>
              <w:jc w:val="center"/>
            </w:pPr>
            <w:r>
              <w:t>47</w:t>
            </w:r>
          </w:p>
        </w:tc>
      </w:tr>
      <w:tr w:rsidR="0001728F" w:rsidRPr="00FF13C0" w14:paraId="3E51D346" w14:textId="77777777" w:rsidTr="00F10B73">
        <w:tc>
          <w:tcPr>
            <w:tcW w:w="24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2CE4" w14:textId="4A37DCBA" w:rsidR="0001728F" w:rsidRDefault="006B7B62" w:rsidP="00C23EE1">
            <w:pPr>
              <w:pStyle w:val="SCB-Normalnospacingwithtab"/>
              <w:tabs>
                <w:tab w:val="clear" w:pos="720"/>
              </w:tabs>
              <w:ind w:left="0"/>
            </w:pPr>
            <w:r>
              <w:t>L-myc/L-MYC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491259" w14:textId="033D84AC" w:rsidR="0001728F" w:rsidRDefault="003A2027" w:rsidP="00C23EE1">
            <w:pPr>
              <w:pStyle w:val="SCB-Normalnospacingwithtab"/>
              <w:tabs>
                <w:tab w:val="clear" w:pos="720"/>
              </w:tabs>
              <w:ind w:left="0"/>
              <w:jc w:val="center"/>
            </w:pPr>
            <w:r>
              <w:t>46</w:t>
            </w:r>
          </w:p>
        </w:tc>
      </w:tr>
      <w:tr w:rsidR="00CF6448" w:rsidRPr="00FF13C0" w14:paraId="05AB6998" w14:textId="77777777" w:rsidTr="00F10B73">
        <w:tc>
          <w:tcPr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14:paraId="56E39F65" w14:textId="514041B6" w:rsidR="00CF6448" w:rsidRPr="00FF13C0" w:rsidRDefault="00252FCA" w:rsidP="00FD05EB">
            <w:pPr>
              <w:pStyle w:val="SCB-Normal"/>
            </w:pPr>
            <w:r>
              <w:t>HSP90</w:t>
            </w:r>
            <w:r w:rsidR="00AB168D">
              <w:t xml:space="preserve"> </w:t>
            </w:r>
            <w:r w:rsidR="00C23EE1">
              <w:t>(</w:t>
            </w:r>
            <w:r w:rsidR="005137E0">
              <w:t xml:space="preserve">western blot </w:t>
            </w:r>
            <w:r w:rsidR="00C23EE1">
              <w:t>loading control)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66D94E" w14:textId="03F5AEBF" w:rsidR="00CF6448" w:rsidRPr="00FF13C0" w:rsidRDefault="003A2027" w:rsidP="00FD05EB">
            <w:pPr>
              <w:pStyle w:val="SCB-Normal"/>
              <w:jc w:val="center"/>
            </w:pPr>
            <w:r>
              <w:t>90</w:t>
            </w:r>
          </w:p>
        </w:tc>
      </w:tr>
    </w:tbl>
    <w:p w14:paraId="686FEEA9" w14:textId="2923CA20" w:rsidR="00563E1D" w:rsidRDefault="00563E1D" w:rsidP="00563E1D">
      <w:pPr>
        <w:pStyle w:val="SCB-Normalbold"/>
      </w:pPr>
      <w:r>
        <w:t>Nomenclature</w:t>
      </w:r>
    </w:p>
    <w:p w14:paraId="3B15711D" w14:textId="3E414139" w:rsidR="004B0262" w:rsidRDefault="004B0262" w:rsidP="004B0262">
      <w:pPr>
        <w:pStyle w:val="SCB-Normal"/>
      </w:pPr>
      <w:r>
        <w:t>When writing mouse and human gene and protein names, use the following nomenclature:</w:t>
      </w:r>
    </w:p>
    <w:p w14:paraId="5EB286CC" w14:textId="77777777" w:rsidR="001969B7" w:rsidRDefault="004B0262" w:rsidP="004B0262">
      <w:pPr>
        <w:pStyle w:val="SCB-Normalnospacing"/>
      </w:pPr>
      <w:r>
        <w:t xml:space="preserve">Mouse: </w:t>
      </w:r>
    </w:p>
    <w:p w14:paraId="0201A0C4" w14:textId="01EA38E6" w:rsidR="004B0262" w:rsidRDefault="004B0262" w:rsidP="004B0262">
      <w:pPr>
        <w:pStyle w:val="SCB-Normalnospacing"/>
      </w:pPr>
      <w:r>
        <w:t>protein</w:t>
      </w:r>
      <w:r w:rsidR="001D0C85">
        <w:t xml:space="preserve"> name</w:t>
      </w:r>
    </w:p>
    <w:p w14:paraId="48D4E3C4" w14:textId="11957B8A" w:rsidR="004B0262" w:rsidRDefault="004B0262" w:rsidP="004B0262">
      <w:pPr>
        <w:pStyle w:val="SCB-Normalnospacing"/>
      </w:pPr>
      <w:r w:rsidRPr="004B0262">
        <w:rPr>
          <w:i/>
        </w:rPr>
        <w:t>gene name</w:t>
      </w:r>
    </w:p>
    <w:p w14:paraId="6FB95BC3" w14:textId="77777777" w:rsidR="001969B7" w:rsidRDefault="001969B7" w:rsidP="004B0262">
      <w:pPr>
        <w:pStyle w:val="SCB-Normalnospacing"/>
      </w:pPr>
    </w:p>
    <w:p w14:paraId="2EB12884" w14:textId="77777777" w:rsidR="001969B7" w:rsidRDefault="004B0262" w:rsidP="004B0262">
      <w:pPr>
        <w:pStyle w:val="SCB-Normalnospacing"/>
      </w:pPr>
      <w:r>
        <w:t xml:space="preserve">Human: </w:t>
      </w:r>
    </w:p>
    <w:p w14:paraId="2A32B1FE" w14:textId="5D6C1017" w:rsidR="004B0262" w:rsidRDefault="004B0262" w:rsidP="004B0262">
      <w:pPr>
        <w:pStyle w:val="SCB-Normalnospacing"/>
      </w:pPr>
      <w:r>
        <w:t>PROTEIN</w:t>
      </w:r>
      <w:r w:rsidR="001D0C85">
        <w:t xml:space="preserve"> NAME</w:t>
      </w:r>
    </w:p>
    <w:p w14:paraId="25F4A5AB" w14:textId="15B22EC8" w:rsidR="004B0262" w:rsidRDefault="004B0262" w:rsidP="004B0262">
      <w:pPr>
        <w:pStyle w:val="SCB-Normalnospacing"/>
        <w:rPr>
          <w:i/>
        </w:rPr>
      </w:pPr>
      <w:r w:rsidRPr="004B0262">
        <w:rPr>
          <w:i/>
        </w:rPr>
        <w:t>GENE NAME</w:t>
      </w:r>
    </w:p>
    <w:p w14:paraId="62B438A5" w14:textId="77777777" w:rsidR="004B0262" w:rsidRDefault="004B0262" w:rsidP="004B0262">
      <w:pPr>
        <w:pStyle w:val="SCB-Normal"/>
      </w:pPr>
    </w:p>
    <w:p w14:paraId="54E0C4D9" w14:textId="4C05113A" w:rsidR="00CF6448" w:rsidRDefault="00CF6448" w:rsidP="00A95A2D">
      <w:pPr>
        <w:pStyle w:val="SCB-Heading2"/>
      </w:pPr>
      <w:r>
        <w:t>[Section 3: Question 1]</w:t>
      </w:r>
    </w:p>
    <w:p w14:paraId="6261691D" w14:textId="5A0551C1" w:rsidR="00563E1D" w:rsidRDefault="00611BDB" w:rsidP="00563E1D">
      <w:pPr>
        <w:pStyle w:val="SCB-Normal"/>
        <w:rPr>
          <w:shd w:val="clear" w:color="auto" w:fill="FFFFFF"/>
        </w:rPr>
      </w:pPr>
      <w:r w:rsidRPr="00294D1D">
        <w:rPr>
          <w:rStyle w:val="SCB-QuestionNumber"/>
        </w:rPr>
        <w:t>1</w:t>
      </w:r>
      <w:r>
        <w:t xml:space="preserve"> </w:t>
      </w:r>
      <w:r w:rsidR="00563E1D">
        <w:rPr>
          <w:shd w:val="clear" w:color="auto" w:fill="FFFFFF"/>
        </w:rPr>
        <w:t>Interestingly, in the mouse model, she almost always observes co-amplification of NFIB and anoth</w:t>
      </w:r>
      <w:r w:rsidR="003A2027">
        <w:rPr>
          <w:shd w:val="clear" w:color="auto" w:fill="FFFFFF"/>
        </w:rPr>
        <w:t>er proto-oncogene, L-Myc, which is previously known to be commonly amplified in SCLC.</w:t>
      </w:r>
    </w:p>
    <w:p w14:paraId="5261E060" w14:textId="77777777" w:rsidR="00563E1D" w:rsidRDefault="00563E1D" w:rsidP="00BF4EE7">
      <w:pPr>
        <w:pStyle w:val="SCB-Normal"/>
      </w:pPr>
    </w:p>
    <w:p w14:paraId="0EC97A31" w14:textId="77777777" w:rsidR="00563E1D" w:rsidRDefault="00563E1D" w:rsidP="00BF4EE7">
      <w:pPr>
        <w:pStyle w:val="SCB-Normal"/>
      </w:pPr>
    </w:p>
    <w:p w14:paraId="7A82059E" w14:textId="5B9985D6" w:rsidR="00CF6448" w:rsidRDefault="00581742" w:rsidP="00CF6448">
      <w:pPr>
        <w:pStyle w:val="SCB-Heading2"/>
      </w:pPr>
      <w:r>
        <w:t xml:space="preserve"> </w:t>
      </w:r>
      <w:r w:rsidR="00CF6448">
        <w:t xml:space="preserve">[Section </w:t>
      </w:r>
      <w:r>
        <w:t>4</w:t>
      </w:r>
      <w:r w:rsidR="00CF6448">
        <w:t>: Question 2]</w:t>
      </w:r>
    </w:p>
    <w:p w14:paraId="03D76C42" w14:textId="2BB04AF8" w:rsidR="006F173F" w:rsidRDefault="00611BDB" w:rsidP="00581742">
      <w:pPr>
        <w:pStyle w:val="SCB-Normal"/>
      </w:pPr>
      <w:r w:rsidRPr="00E368CC">
        <w:rPr>
          <w:rStyle w:val="SCB-QuestionNumber"/>
        </w:rPr>
        <w:t>2</w:t>
      </w:r>
      <w:r>
        <w:t xml:space="preserve"> </w:t>
      </w:r>
    </w:p>
    <w:p w14:paraId="7A60D8FE" w14:textId="77777777" w:rsidR="006F173F" w:rsidRDefault="006F173F" w:rsidP="00297927">
      <w:pPr>
        <w:pStyle w:val="SCB-Normalbold"/>
      </w:pPr>
    </w:p>
    <w:sectPr w:rsidR="006F173F" w:rsidSect="007D561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1CF68" w14:textId="77777777" w:rsidR="00794898" w:rsidRDefault="00794898">
      <w:r>
        <w:separator/>
      </w:r>
    </w:p>
  </w:endnote>
  <w:endnote w:type="continuationSeparator" w:id="0">
    <w:p w14:paraId="03049B5F" w14:textId="77777777" w:rsidR="00794898" w:rsidRDefault="007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BF4E9" w14:textId="77777777" w:rsidR="00794898" w:rsidRDefault="00794898" w:rsidP="001C17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F6ACF" w14:textId="77777777" w:rsidR="00794898" w:rsidRDefault="00794898" w:rsidP="000B55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BF4D9" w14:textId="77777777" w:rsidR="00794898" w:rsidRDefault="00794898" w:rsidP="004E2345">
    <w:pPr>
      <w:pStyle w:val="SCB-PageNumber"/>
      <w:framePr w:wrap="around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D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8CDC4F" w14:textId="77777777" w:rsidR="00794898" w:rsidRDefault="00794898" w:rsidP="002906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E343A" w14:textId="77777777" w:rsidR="00794898" w:rsidRDefault="00794898">
      <w:r>
        <w:separator/>
      </w:r>
    </w:p>
  </w:footnote>
  <w:footnote w:type="continuationSeparator" w:id="0">
    <w:p w14:paraId="2F111D1C" w14:textId="77777777" w:rsidR="00794898" w:rsidRDefault="00794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8C010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FF4CC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74AE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B208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2EE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F9061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01ACC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132B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2A4E500"/>
    <w:lvl w:ilvl="0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</w:abstractNum>
  <w:abstractNum w:abstractNumId="9">
    <w:nsid w:val="FFFFFF88"/>
    <w:multiLevelType w:val="singleLevel"/>
    <w:tmpl w:val="19EE2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1B26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8C4EB3"/>
    <w:multiLevelType w:val="hybridMultilevel"/>
    <w:tmpl w:val="E794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356C1F"/>
    <w:multiLevelType w:val="hybridMultilevel"/>
    <w:tmpl w:val="6A7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A090A"/>
    <w:multiLevelType w:val="hybridMultilevel"/>
    <w:tmpl w:val="D96C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252712"/>
    <w:multiLevelType w:val="hybridMultilevel"/>
    <w:tmpl w:val="74DA59A0"/>
    <w:lvl w:ilvl="0" w:tplc="DBD2AB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D2FE0"/>
    <w:multiLevelType w:val="hybridMultilevel"/>
    <w:tmpl w:val="C6928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B30766"/>
    <w:multiLevelType w:val="hybridMultilevel"/>
    <w:tmpl w:val="FE5C96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0B2365"/>
    <w:multiLevelType w:val="hybridMultilevel"/>
    <w:tmpl w:val="3CD4F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FD5D33"/>
    <w:multiLevelType w:val="multilevel"/>
    <w:tmpl w:val="8196F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C8191E"/>
    <w:multiLevelType w:val="hybridMultilevel"/>
    <w:tmpl w:val="83A6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F3F69"/>
    <w:multiLevelType w:val="hybridMultilevel"/>
    <w:tmpl w:val="D5AE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3700AF"/>
    <w:multiLevelType w:val="hybridMultilevel"/>
    <w:tmpl w:val="086A3310"/>
    <w:lvl w:ilvl="0" w:tplc="3C8C27CE">
      <w:start w:val="1"/>
      <w:numFmt w:val="decimal"/>
      <w:lvlText w:val="%1."/>
      <w:lvlJc w:val="left"/>
      <w:pPr>
        <w:ind w:left="576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6C3DB7"/>
    <w:multiLevelType w:val="hybridMultilevel"/>
    <w:tmpl w:val="CA84B670"/>
    <w:lvl w:ilvl="0" w:tplc="699273EE">
      <w:start w:val="1"/>
      <w:numFmt w:val="decimal"/>
      <w:pStyle w:val="Exercise-List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AD53BB"/>
    <w:multiLevelType w:val="hybridMultilevel"/>
    <w:tmpl w:val="8CBC9242"/>
    <w:lvl w:ilvl="0" w:tplc="74288C30">
      <w:start w:val="4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4">
    <w:nsid w:val="554B6C8E"/>
    <w:multiLevelType w:val="hybridMultilevel"/>
    <w:tmpl w:val="9796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4D24E8"/>
    <w:multiLevelType w:val="hybridMultilevel"/>
    <w:tmpl w:val="45FEADA0"/>
    <w:lvl w:ilvl="0" w:tplc="4D7E57C6">
      <w:start w:val="4"/>
      <w:numFmt w:val="bullet"/>
      <w:pStyle w:val="Exercise-ListLevel3Hyphen"/>
      <w:lvlText w:val="-"/>
      <w:lvlJc w:val="left"/>
      <w:pPr>
        <w:ind w:left="144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90BB8"/>
    <w:multiLevelType w:val="hybridMultilevel"/>
    <w:tmpl w:val="BA52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728E8"/>
    <w:multiLevelType w:val="hybridMultilevel"/>
    <w:tmpl w:val="E9F89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7D04E2"/>
    <w:multiLevelType w:val="hybridMultilevel"/>
    <w:tmpl w:val="6EF88C52"/>
    <w:lvl w:ilvl="0" w:tplc="D9844E8A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A788E"/>
    <w:multiLevelType w:val="hybridMultilevel"/>
    <w:tmpl w:val="7C74E440"/>
    <w:lvl w:ilvl="0" w:tplc="925C6688">
      <w:start w:val="1"/>
      <w:numFmt w:val="bullet"/>
      <w:pStyle w:val="Exercise-ListBulletLevel2nospacing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57527"/>
    <w:multiLevelType w:val="hybridMultilevel"/>
    <w:tmpl w:val="3878BA80"/>
    <w:lvl w:ilvl="0" w:tplc="A2C4AA1E">
      <w:start w:val="1"/>
      <w:numFmt w:val="bullet"/>
      <w:pStyle w:val="Exercise-ListBulletLevel2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7213E"/>
    <w:multiLevelType w:val="hybridMultilevel"/>
    <w:tmpl w:val="FAAAE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A475E9"/>
    <w:multiLevelType w:val="hybridMultilevel"/>
    <w:tmpl w:val="8D40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CF524B"/>
    <w:multiLevelType w:val="hybridMultilevel"/>
    <w:tmpl w:val="853CD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A82485"/>
    <w:multiLevelType w:val="hybridMultilevel"/>
    <w:tmpl w:val="FED4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8"/>
  </w:num>
  <w:num w:numId="3">
    <w:abstractNumId w:val="30"/>
  </w:num>
  <w:num w:numId="4">
    <w:abstractNumId w:val="29"/>
  </w:num>
  <w:num w:numId="5">
    <w:abstractNumId w:val="8"/>
  </w:num>
  <w:num w:numId="6">
    <w:abstractNumId w:val="23"/>
  </w:num>
  <w:num w:numId="7">
    <w:abstractNumId w:val="22"/>
  </w:num>
  <w:num w:numId="8">
    <w:abstractNumId w:val="9"/>
  </w:num>
  <w:num w:numId="9">
    <w:abstractNumId w:val="25"/>
  </w:num>
  <w:num w:numId="10">
    <w:abstractNumId w:val="26"/>
  </w:num>
  <w:num w:numId="11">
    <w:abstractNumId w:val="14"/>
  </w:num>
  <w:num w:numId="12">
    <w:abstractNumId w:val="21"/>
  </w:num>
  <w:num w:numId="13">
    <w:abstractNumId w:val="32"/>
  </w:num>
  <w:num w:numId="14">
    <w:abstractNumId w:val="20"/>
  </w:num>
  <w:num w:numId="15">
    <w:abstractNumId w:val="13"/>
  </w:num>
  <w:num w:numId="16">
    <w:abstractNumId w:val="11"/>
  </w:num>
  <w:num w:numId="17">
    <w:abstractNumId w:val="19"/>
  </w:num>
  <w:num w:numId="18">
    <w:abstractNumId w:val="33"/>
  </w:num>
  <w:num w:numId="19">
    <w:abstractNumId w:val="31"/>
  </w:num>
  <w:num w:numId="20">
    <w:abstractNumId w:val="12"/>
  </w:num>
  <w:num w:numId="21">
    <w:abstractNumId w:val="15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4"/>
  </w:num>
  <w:num w:numId="31">
    <w:abstractNumId w:val="16"/>
  </w:num>
  <w:num w:numId="32">
    <w:abstractNumId w:val="27"/>
  </w:num>
  <w:num w:numId="33">
    <w:abstractNumId w:val="24"/>
  </w:num>
  <w:num w:numId="34">
    <w:abstractNumId w:val="1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linkStyles/>
  <w:defaultTabStop w:val="720"/>
  <w:characterSpacingControl w:val="doNotCompress"/>
  <w:savePreviewPicture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5E"/>
    <w:rsid w:val="00003AB8"/>
    <w:rsid w:val="00011E4E"/>
    <w:rsid w:val="0001728F"/>
    <w:rsid w:val="000207E9"/>
    <w:rsid w:val="00025770"/>
    <w:rsid w:val="00027530"/>
    <w:rsid w:val="00036D71"/>
    <w:rsid w:val="000606F1"/>
    <w:rsid w:val="00066F04"/>
    <w:rsid w:val="00067FEF"/>
    <w:rsid w:val="00092916"/>
    <w:rsid w:val="000976F1"/>
    <w:rsid w:val="000B459A"/>
    <w:rsid w:val="000B55CE"/>
    <w:rsid w:val="000D1549"/>
    <w:rsid w:val="000D2D40"/>
    <w:rsid w:val="000D699F"/>
    <w:rsid w:val="000E4E34"/>
    <w:rsid w:val="000F35C3"/>
    <w:rsid w:val="001165A0"/>
    <w:rsid w:val="00117EA9"/>
    <w:rsid w:val="00123971"/>
    <w:rsid w:val="00135CD7"/>
    <w:rsid w:val="001517FF"/>
    <w:rsid w:val="001676C7"/>
    <w:rsid w:val="00171F17"/>
    <w:rsid w:val="001753E3"/>
    <w:rsid w:val="001969B7"/>
    <w:rsid w:val="001A4E57"/>
    <w:rsid w:val="001A5F59"/>
    <w:rsid w:val="001B3B04"/>
    <w:rsid w:val="001B4A0E"/>
    <w:rsid w:val="001C176F"/>
    <w:rsid w:val="001D0C85"/>
    <w:rsid w:val="001D7B0B"/>
    <w:rsid w:val="0020708C"/>
    <w:rsid w:val="0021079C"/>
    <w:rsid w:val="00220E99"/>
    <w:rsid w:val="00232C4C"/>
    <w:rsid w:val="0023339C"/>
    <w:rsid w:val="00252FCA"/>
    <w:rsid w:val="00266B10"/>
    <w:rsid w:val="00267A14"/>
    <w:rsid w:val="00282D47"/>
    <w:rsid w:val="0028447F"/>
    <w:rsid w:val="002869A5"/>
    <w:rsid w:val="00287F6E"/>
    <w:rsid w:val="00290662"/>
    <w:rsid w:val="00294D1D"/>
    <w:rsid w:val="00297927"/>
    <w:rsid w:val="002A6608"/>
    <w:rsid w:val="002B7801"/>
    <w:rsid w:val="002C395C"/>
    <w:rsid w:val="002D2A98"/>
    <w:rsid w:val="002D6A49"/>
    <w:rsid w:val="002E0FFC"/>
    <w:rsid w:val="002E3943"/>
    <w:rsid w:val="002F1C1E"/>
    <w:rsid w:val="0030266F"/>
    <w:rsid w:val="0031129A"/>
    <w:rsid w:val="00314D9E"/>
    <w:rsid w:val="003170D7"/>
    <w:rsid w:val="00321FC3"/>
    <w:rsid w:val="00330D09"/>
    <w:rsid w:val="00333164"/>
    <w:rsid w:val="00343437"/>
    <w:rsid w:val="00346270"/>
    <w:rsid w:val="00346E85"/>
    <w:rsid w:val="00354143"/>
    <w:rsid w:val="00356FDF"/>
    <w:rsid w:val="00365F52"/>
    <w:rsid w:val="003710BB"/>
    <w:rsid w:val="00384968"/>
    <w:rsid w:val="0039605D"/>
    <w:rsid w:val="003A2027"/>
    <w:rsid w:val="003C40CD"/>
    <w:rsid w:val="003E5DFE"/>
    <w:rsid w:val="003E61B4"/>
    <w:rsid w:val="0040355F"/>
    <w:rsid w:val="004145CA"/>
    <w:rsid w:val="0042131E"/>
    <w:rsid w:val="0043669D"/>
    <w:rsid w:val="00440B55"/>
    <w:rsid w:val="00461A64"/>
    <w:rsid w:val="00490C7E"/>
    <w:rsid w:val="00495947"/>
    <w:rsid w:val="004A7A9A"/>
    <w:rsid w:val="004B0262"/>
    <w:rsid w:val="004B1955"/>
    <w:rsid w:val="004B1E35"/>
    <w:rsid w:val="004C15C0"/>
    <w:rsid w:val="004C349F"/>
    <w:rsid w:val="004C3DE2"/>
    <w:rsid w:val="004E2345"/>
    <w:rsid w:val="004E3A18"/>
    <w:rsid w:val="004F23FF"/>
    <w:rsid w:val="00504F03"/>
    <w:rsid w:val="005137E0"/>
    <w:rsid w:val="00523C6A"/>
    <w:rsid w:val="005275DA"/>
    <w:rsid w:val="00533D74"/>
    <w:rsid w:val="00537109"/>
    <w:rsid w:val="005506DD"/>
    <w:rsid w:val="00563E1D"/>
    <w:rsid w:val="00581742"/>
    <w:rsid w:val="00584424"/>
    <w:rsid w:val="00594E55"/>
    <w:rsid w:val="00595C47"/>
    <w:rsid w:val="005A2F34"/>
    <w:rsid w:val="005A5874"/>
    <w:rsid w:val="005B641D"/>
    <w:rsid w:val="005B644B"/>
    <w:rsid w:val="005B6C22"/>
    <w:rsid w:val="005D346E"/>
    <w:rsid w:val="005E53D9"/>
    <w:rsid w:val="005F0C95"/>
    <w:rsid w:val="00600464"/>
    <w:rsid w:val="00611BDB"/>
    <w:rsid w:val="00623065"/>
    <w:rsid w:val="00632174"/>
    <w:rsid w:val="0064080B"/>
    <w:rsid w:val="00664EBB"/>
    <w:rsid w:val="00671B9C"/>
    <w:rsid w:val="00692315"/>
    <w:rsid w:val="006A4570"/>
    <w:rsid w:val="006B242B"/>
    <w:rsid w:val="006B7B62"/>
    <w:rsid w:val="006C12B5"/>
    <w:rsid w:val="006D224D"/>
    <w:rsid w:val="006F173F"/>
    <w:rsid w:val="006F5982"/>
    <w:rsid w:val="006F7945"/>
    <w:rsid w:val="00706AF5"/>
    <w:rsid w:val="00711184"/>
    <w:rsid w:val="00713B27"/>
    <w:rsid w:val="00716A62"/>
    <w:rsid w:val="00717E78"/>
    <w:rsid w:val="00721665"/>
    <w:rsid w:val="00723576"/>
    <w:rsid w:val="007278CD"/>
    <w:rsid w:val="00733F60"/>
    <w:rsid w:val="0073408B"/>
    <w:rsid w:val="00753672"/>
    <w:rsid w:val="00757AB3"/>
    <w:rsid w:val="00757B40"/>
    <w:rsid w:val="0076012B"/>
    <w:rsid w:val="007610B9"/>
    <w:rsid w:val="0076596C"/>
    <w:rsid w:val="00777658"/>
    <w:rsid w:val="00782B18"/>
    <w:rsid w:val="007927BD"/>
    <w:rsid w:val="00794898"/>
    <w:rsid w:val="007B1D72"/>
    <w:rsid w:val="007B53E1"/>
    <w:rsid w:val="007D5616"/>
    <w:rsid w:val="007D7682"/>
    <w:rsid w:val="0080409B"/>
    <w:rsid w:val="00814AFF"/>
    <w:rsid w:val="00820067"/>
    <w:rsid w:val="00825478"/>
    <w:rsid w:val="00846896"/>
    <w:rsid w:val="00854EE4"/>
    <w:rsid w:val="008550B5"/>
    <w:rsid w:val="00855119"/>
    <w:rsid w:val="008807F4"/>
    <w:rsid w:val="00884F13"/>
    <w:rsid w:val="008B1244"/>
    <w:rsid w:val="008D4E62"/>
    <w:rsid w:val="00910613"/>
    <w:rsid w:val="00911345"/>
    <w:rsid w:val="00911793"/>
    <w:rsid w:val="00911982"/>
    <w:rsid w:val="00914B4A"/>
    <w:rsid w:val="009163F2"/>
    <w:rsid w:val="00916BC2"/>
    <w:rsid w:val="00916F1D"/>
    <w:rsid w:val="00953E5B"/>
    <w:rsid w:val="00957BA0"/>
    <w:rsid w:val="00961B0B"/>
    <w:rsid w:val="00973EE5"/>
    <w:rsid w:val="009754F7"/>
    <w:rsid w:val="00981E92"/>
    <w:rsid w:val="0099737D"/>
    <w:rsid w:val="009B376B"/>
    <w:rsid w:val="009C1778"/>
    <w:rsid w:val="009E1372"/>
    <w:rsid w:val="009E5CBE"/>
    <w:rsid w:val="009F1DF2"/>
    <w:rsid w:val="009F4728"/>
    <w:rsid w:val="00A013F5"/>
    <w:rsid w:val="00A135F6"/>
    <w:rsid w:val="00A13FCD"/>
    <w:rsid w:val="00A14028"/>
    <w:rsid w:val="00A35EBA"/>
    <w:rsid w:val="00A40877"/>
    <w:rsid w:val="00A40E33"/>
    <w:rsid w:val="00A4297B"/>
    <w:rsid w:val="00A43AD3"/>
    <w:rsid w:val="00A46D9D"/>
    <w:rsid w:val="00A67F85"/>
    <w:rsid w:val="00A7021D"/>
    <w:rsid w:val="00A745EC"/>
    <w:rsid w:val="00A748BE"/>
    <w:rsid w:val="00A74BE2"/>
    <w:rsid w:val="00A801E6"/>
    <w:rsid w:val="00A817D0"/>
    <w:rsid w:val="00A86CDF"/>
    <w:rsid w:val="00A87870"/>
    <w:rsid w:val="00A941CD"/>
    <w:rsid w:val="00A95A2D"/>
    <w:rsid w:val="00A97F12"/>
    <w:rsid w:val="00AB168D"/>
    <w:rsid w:val="00AB303E"/>
    <w:rsid w:val="00AB789F"/>
    <w:rsid w:val="00AC2E79"/>
    <w:rsid w:val="00AC358D"/>
    <w:rsid w:val="00AC473C"/>
    <w:rsid w:val="00AE303B"/>
    <w:rsid w:val="00AE5D69"/>
    <w:rsid w:val="00AF05CA"/>
    <w:rsid w:val="00B34360"/>
    <w:rsid w:val="00B44747"/>
    <w:rsid w:val="00B52F8F"/>
    <w:rsid w:val="00B74258"/>
    <w:rsid w:val="00B938FB"/>
    <w:rsid w:val="00B94547"/>
    <w:rsid w:val="00BA52E6"/>
    <w:rsid w:val="00BA7912"/>
    <w:rsid w:val="00BC01D0"/>
    <w:rsid w:val="00BC05EC"/>
    <w:rsid w:val="00BD0362"/>
    <w:rsid w:val="00BD1570"/>
    <w:rsid w:val="00BD5A83"/>
    <w:rsid w:val="00BF1239"/>
    <w:rsid w:val="00BF4EE7"/>
    <w:rsid w:val="00C02367"/>
    <w:rsid w:val="00C1023D"/>
    <w:rsid w:val="00C15A32"/>
    <w:rsid w:val="00C227EC"/>
    <w:rsid w:val="00C23EE1"/>
    <w:rsid w:val="00C41340"/>
    <w:rsid w:val="00C453C6"/>
    <w:rsid w:val="00C478B6"/>
    <w:rsid w:val="00C64755"/>
    <w:rsid w:val="00C7135C"/>
    <w:rsid w:val="00C90707"/>
    <w:rsid w:val="00C94709"/>
    <w:rsid w:val="00CA08C7"/>
    <w:rsid w:val="00CA4B93"/>
    <w:rsid w:val="00CC32EF"/>
    <w:rsid w:val="00CE3072"/>
    <w:rsid w:val="00CF607F"/>
    <w:rsid w:val="00CF6448"/>
    <w:rsid w:val="00D02396"/>
    <w:rsid w:val="00D1565C"/>
    <w:rsid w:val="00D2632B"/>
    <w:rsid w:val="00D32006"/>
    <w:rsid w:val="00D36522"/>
    <w:rsid w:val="00D43EB9"/>
    <w:rsid w:val="00D63CC1"/>
    <w:rsid w:val="00D7371F"/>
    <w:rsid w:val="00D76609"/>
    <w:rsid w:val="00D80C5E"/>
    <w:rsid w:val="00D902E3"/>
    <w:rsid w:val="00DB7B65"/>
    <w:rsid w:val="00DC2949"/>
    <w:rsid w:val="00DE6505"/>
    <w:rsid w:val="00DF509B"/>
    <w:rsid w:val="00E32E6C"/>
    <w:rsid w:val="00E368CC"/>
    <w:rsid w:val="00E37566"/>
    <w:rsid w:val="00E47EB0"/>
    <w:rsid w:val="00E50B5B"/>
    <w:rsid w:val="00E51957"/>
    <w:rsid w:val="00E52DAC"/>
    <w:rsid w:val="00E91033"/>
    <w:rsid w:val="00E948B6"/>
    <w:rsid w:val="00EC1FF8"/>
    <w:rsid w:val="00ED5136"/>
    <w:rsid w:val="00EE22AF"/>
    <w:rsid w:val="00EE6D5E"/>
    <w:rsid w:val="00EF2159"/>
    <w:rsid w:val="00EF60C8"/>
    <w:rsid w:val="00F10B73"/>
    <w:rsid w:val="00F15317"/>
    <w:rsid w:val="00F23FF9"/>
    <w:rsid w:val="00F2404C"/>
    <w:rsid w:val="00F25F02"/>
    <w:rsid w:val="00F4280C"/>
    <w:rsid w:val="00F45B96"/>
    <w:rsid w:val="00F47596"/>
    <w:rsid w:val="00F52A72"/>
    <w:rsid w:val="00F612DD"/>
    <w:rsid w:val="00F65036"/>
    <w:rsid w:val="00F723FF"/>
    <w:rsid w:val="00F80884"/>
    <w:rsid w:val="00F8753C"/>
    <w:rsid w:val="00FA3E96"/>
    <w:rsid w:val="00FA5C77"/>
    <w:rsid w:val="00FA6BF4"/>
    <w:rsid w:val="00FA742F"/>
    <w:rsid w:val="00FC74B7"/>
    <w:rsid w:val="00FD0157"/>
    <w:rsid w:val="00FD05EB"/>
    <w:rsid w:val="00FF0C87"/>
    <w:rsid w:val="00FF5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D57F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toc 1" w:uiPriority="39"/>
    <w:lsdException w:name="toc 2" w:uiPriority="39"/>
    <w:lsdException w:name="toc 3" w:uiPriority="39"/>
    <w:lsdException w:name="toc 4" w:uiPriority="39"/>
    <w:lsdException w:name="Default Paragraph Font" w:uiPriority="1"/>
    <w:lsdException w:name="Hyperlink" w:uiPriority="99"/>
    <w:lsdException w:name="Normal (Web)" w:uiPriority="99"/>
    <w:lsdException w:name="No List" w:uiPriority="99"/>
    <w:lsdException w:name="Balloon Text" w:uiPriority="99"/>
    <w:lsdException w:name="List Paragraph" w:uiPriority="34" w:qFormat="1"/>
  </w:latentStyles>
  <w:style w:type="paragraph" w:default="1" w:styleId="Normal">
    <w:name w:val="Normal"/>
    <w:qFormat/>
    <w:rsid w:val="00333164"/>
    <w:rPr>
      <w:rFonts w:ascii="Times" w:eastAsia="Times" w:hAnsi="Times" w:cs="Times New Roman"/>
    </w:rPr>
  </w:style>
  <w:style w:type="paragraph" w:styleId="Heading1">
    <w:name w:val="heading 1"/>
    <w:basedOn w:val="Normal"/>
    <w:next w:val="Normal"/>
    <w:link w:val="Heading1Char"/>
    <w:rsid w:val="00333164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33164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33164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33164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33164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33164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331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33164"/>
  </w:style>
  <w:style w:type="paragraph" w:styleId="ListParagraph">
    <w:name w:val="List Paragraph"/>
    <w:basedOn w:val="Normal"/>
    <w:uiPriority w:val="34"/>
    <w:qFormat/>
    <w:rsid w:val="0033316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87870"/>
    <w:rPr>
      <w:b/>
      <w:bCs/>
      <w:smallCaps/>
      <w:spacing w:val="5"/>
    </w:rPr>
  </w:style>
  <w:style w:type="character" w:customStyle="1" w:styleId="Heading1Char">
    <w:name w:val="Heading 1 Char"/>
    <w:link w:val="Heading1"/>
    <w:rsid w:val="00333164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33164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33164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333164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333164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333164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Exercise-Normal">
    <w:name w:val="Exercise - Normal"/>
    <w:basedOn w:val="Normal"/>
    <w:autoRedefine/>
    <w:qFormat/>
    <w:rsid w:val="00333164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333164"/>
    <w:rPr>
      <w:rFonts w:ascii="Geneva" w:hAnsi="Geneva"/>
      <w:sz w:val="22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333164"/>
    <w:pPr>
      <w:spacing w:after="240"/>
    </w:pPr>
    <w:rPr>
      <w:rFonts w:ascii="Geneva" w:hAnsi="Geneva"/>
      <w:sz w:val="28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333164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333164"/>
    <w:pPr>
      <w:spacing w:after="0"/>
    </w:pPr>
  </w:style>
  <w:style w:type="paragraph" w:customStyle="1" w:styleId="Exercise-Normalgray">
    <w:name w:val="Exercise - Normal gray"/>
    <w:basedOn w:val="Exercise-Normal"/>
    <w:qFormat/>
    <w:rsid w:val="00333164"/>
    <w:rPr>
      <w:color w:val="595959"/>
    </w:rPr>
  </w:style>
  <w:style w:type="paragraph" w:customStyle="1" w:styleId="Exercise-Heading3">
    <w:name w:val="Exercise - Heading 3"/>
    <w:basedOn w:val="Exercise-Heading2"/>
    <w:qFormat/>
    <w:rsid w:val="00333164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333164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333164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333164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333164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333164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333164"/>
    <w:rPr>
      <w:i/>
    </w:rPr>
  </w:style>
  <w:style w:type="paragraph" w:customStyle="1" w:styleId="Exercise-Footer">
    <w:name w:val="Exercise - Footer"/>
    <w:basedOn w:val="Normal"/>
    <w:autoRedefine/>
    <w:qFormat/>
    <w:rsid w:val="00333164"/>
    <w:rPr>
      <w:rFonts w:ascii="Geneva" w:hAnsi="Geneva"/>
      <w:sz w:val="16"/>
    </w:rPr>
  </w:style>
  <w:style w:type="paragraph" w:customStyle="1" w:styleId="Exercise-PageNumber">
    <w:name w:val="Exercise - Page Number"/>
    <w:basedOn w:val="Normal"/>
    <w:autoRedefine/>
    <w:qFormat/>
    <w:rsid w:val="00333164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333164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333164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333164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333164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333164"/>
    <w:pPr>
      <w:spacing w:before="80" w:after="80"/>
    </w:pPr>
    <w:rPr>
      <w:b/>
      <w:color w:val="FF0000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333164"/>
    <w:pPr>
      <w:numPr>
        <w:numId w:val="4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333164"/>
    <w:pPr>
      <w:numPr>
        <w:numId w:val="3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333164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333164"/>
    <w:pPr>
      <w:numPr>
        <w:numId w:val="2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333164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333164"/>
    <w:pPr>
      <w:spacing w:before="60" w:after="240"/>
    </w:pPr>
    <w:rPr>
      <w:b/>
      <w:color w:val="404040"/>
      <w:sz w:val="20"/>
    </w:rPr>
  </w:style>
  <w:style w:type="paragraph" w:customStyle="1" w:styleId="Exercise-Heading4black">
    <w:name w:val="Exercise - Heading 4 black"/>
    <w:basedOn w:val="Exercise-Heading4grey"/>
    <w:autoRedefine/>
    <w:qFormat/>
    <w:rsid w:val="00333164"/>
    <w:rPr>
      <w:iCs/>
      <w:color w:val="000000"/>
    </w:rPr>
  </w:style>
  <w:style w:type="paragraph" w:customStyle="1" w:styleId="Exercise-NormalBold">
    <w:name w:val="Exercise - Normal Bold"/>
    <w:basedOn w:val="Exercise-Normal"/>
    <w:autoRedefine/>
    <w:qFormat/>
    <w:rsid w:val="00333164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333164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333164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333164"/>
    <w:rPr>
      <w:i/>
    </w:rPr>
  </w:style>
  <w:style w:type="paragraph" w:customStyle="1" w:styleId="Exercise-GraphSmall">
    <w:name w:val="Exercise - Graph Small"/>
    <w:basedOn w:val="Normal"/>
    <w:autoRedefine/>
    <w:qFormat/>
    <w:rsid w:val="00333164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333164"/>
  </w:style>
  <w:style w:type="paragraph" w:customStyle="1" w:styleId="Exercise-Heading4blacknospacing">
    <w:name w:val="Exercise - Heading 4 black no spacing"/>
    <w:basedOn w:val="Exercise-Heading4black"/>
    <w:autoRedefine/>
    <w:qFormat/>
    <w:rsid w:val="00333164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333164"/>
  </w:style>
  <w:style w:type="paragraph" w:customStyle="1" w:styleId="Exercise-ListLevel3Number">
    <w:name w:val="Exercise - List Level 3 Number"/>
    <w:basedOn w:val="Exercise-Normalwtab"/>
    <w:autoRedefine/>
    <w:qFormat/>
    <w:rsid w:val="00333164"/>
    <w:pPr>
      <w:spacing w:after="0"/>
      <w:ind w:left="0"/>
    </w:pPr>
  </w:style>
  <w:style w:type="paragraph" w:customStyle="1" w:styleId="Exercise-ListNumber1">
    <w:name w:val="Exercise - List Number 1"/>
    <w:basedOn w:val="Normal"/>
    <w:autoRedefine/>
    <w:qFormat/>
    <w:rsid w:val="00333164"/>
    <w:pPr>
      <w:numPr>
        <w:numId w:val="7"/>
      </w:numPr>
      <w:spacing w:after="180"/>
    </w:pPr>
    <w:rPr>
      <w:rFonts w:ascii="Geneva" w:hAnsi="Geneva"/>
      <w:sz w:val="18"/>
    </w:r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333164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333164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333164"/>
    <w:pPr>
      <w:spacing w:after="0"/>
    </w:pPr>
  </w:style>
  <w:style w:type="paragraph" w:customStyle="1" w:styleId="Exercise-Heading1forsubtitle">
    <w:name w:val="Exercise - Heading 1 for subtitle"/>
    <w:basedOn w:val="Exercise-Heading1"/>
    <w:autoRedefine/>
    <w:qFormat/>
    <w:rsid w:val="00333164"/>
    <w:pPr>
      <w:spacing w:after="40"/>
    </w:pPr>
  </w:style>
  <w:style w:type="paragraph" w:customStyle="1" w:styleId="Exercise-LIstLevel3">
    <w:name w:val="Exercise - LIst Level 3"/>
    <w:basedOn w:val="Normal"/>
    <w:autoRedefine/>
    <w:qFormat/>
    <w:rsid w:val="00333164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333164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333164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64"/>
    <w:rPr>
      <w:rFonts w:ascii="Lucida Grande" w:eastAsia="Times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3164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3331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3164"/>
    <w:rPr>
      <w:rFonts w:ascii="Times" w:eastAsia="Times" w:hAnsi="Times" w:cs="Times New Roman"/>
    </w:rPr>
  </w:style>
  <w:style w:type="character" w:styleId="PageNumber">
    <w:name w:val="page number"/>
    <w:basedOn w:val="DefaultParagraphFont"/>
    <w:rsid w:val="00333164"/>
  </w:style>
  <w:style w:type="paragraph" w:styleId="Header">
    <w:name w:val="header"/>
    <w:basedOn w:val="Normal"/>
    <w:link w:val="HeaderChar"/>
    <w:rsid w:val="003331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3164"/>
    <w:rPr>
      <w:rFonts w:ascii="Times" w:eastAsia="Times" w:hAnsi="Times" w:cs="Times New Roman"/>
    </w:rPr>
  </w:style>
  <w:style w:type="character" w:styleId="CommentReference">
    <w:name w:val="annotation reference"/>
    <w:basedOn w:val="DefaultParagraphFont"/>
    <w:rsid w:val="00333164"/>
    <w:rPr>
      <w:sz w:val="18"/>
      <w:szCs w:val="18"/>
    </w:rPr>
  </w:style>
  <w:style w:type="paragraph" w:styleId="CommentText">
    <w:name w:val="annotation text"/>
    <w:basedOn w:val="Normal"/>
    <w:link w:val="CommentTextChar"/>
    <w:rsid w:val="00333164"/>
  </w:style>
  <w:style w:type="character" w:customStyle="1" w:styleId="CommentTextChar">
    <w:name w:val="Comment Text Char"/>
    <w:basedOn w:val="DefaultParagraphFont"/>
    <w:link w:val="CommentText"/>
    <w:rsid w:val="00333164"/>
    <w:rPr>
      <w:rFonts w:ascii="Times" w:eastAsia="Times" w:hAnsi="Times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3331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33164"/>
    <w:rPr>
      <w:rFonts w:ascii="Times" w:eastAsia="Times" w:hAnsi="Times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rsid w:val="00333164"/>
  </w:style>
  <w:style w:type="character" w:customStyle="1" w:styleId="FootnoteTextChar">
    <w:name w:val="Footnote Text Char"/>
    <w:basedOn w:val="DefaultParagraphFont"/>
    <w:link w:val="FootnoteText"/>
    <w:rsid w:val="00333164"/>
    <w:rPr>
      <w:rFonts w:ascii="Times" w:eastAsia="Times" w:hAnsi="Times" w:cs="Times New Roman"/>
    </w:rPr>
  </w:style>
  <w:style w:type="character" w:styleId="FootnoteReference">
    <w:name w:val="footnote reference"/>
    <w:basedOn w:val="DefaultParagraphFont"/>
    <w:rsid w:val="00333164"/>
    <w:rPr>
      <w:vertAlign w:val="superscript"/>
    </w:rPr>
  </w:style>
  <w:style w:type="paragraph" w:styleId="Caption">
    <w:name w:val="caption"/>
    <w:basedOn w:val="Normal"/>
    <w:next w:val="Normal"/>
    <w:rsid w:val="0033316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CB-Normal">
    <w:name w:val="SCB - Normal"/>
    <w:basedOn w:val="Exercise-Normal"/>
    <w:qFormat/>
    <w:rsid w:val="00333164"/>
    <w:rPr>
      <w:rFonts w:ascii="Source Sans Pro" w:hAnsi="Source Sans Pro"/>
      <w:sz w:val="24"/>
    </w:rPr>
  </w:style>
  <w:style w:type="paragraph" w:customStyle="1" w:styleId="SCB-Heading3">
    <w:name w:val="SCB - Heading 3"/>
    <w:basedOn w:val="Exercise-Heading3"/>
    <w:qFormat/>
    <w:rsid w:val="00333164"/>
    <w:rPr>
      <w:rFonts w:ascii="Source Sans Pro" w:hAnsi="Source Sans Pro"/>
      <w:sz w:val="28"/>
    </w:rPr>
  </w:style>
  <w:style w:type="paragraph" w:customStyle="1" w:styleId="SCB-Normalitalics">
    <w:name w:val="SCB- Normal italics"/>
    <w:basedOn w:val="SCB-Normal"/>
    <w:qFormat/>
    <w:rsid w:val="00333164"/>
    <w:rPr>
      <w:i/>
    </w:rPr>
  </w:style>
  <w:style w:type="paragraph" w:customStyle="1" w:styleId="SCB-Normalbold">
    <w:name w:val="SCB - Normal bold"/>
    <w:basedOn w:val="SCB-Normal"/>
    <w:qFormat/>
    <w:rsid w:val="00333164"/>
    <w:rPr>
      <w:b/>
    </w:rPr>
  </w:style>
  <w:style w:type="paragraph" w:customStyle="1" w:styleId="SCB-ListNumber1">
    <w:name w:val="SCB - List Number 1"/>
    <w:basedOn w:val="Exercise-ListNumber1"/>
    <w:qFormat/>
    <w:rsid w:val="00333164"/>
    <w:rPr>
      <w:rFonts w:ascii="Source Sans Pro" w:hAnsi="Source Sans Pro"/>
      <w:sz w:val="24"/>
    </w:rPr>
  </w:style>
  <w:style w:type="paragraph" w:customStyle="1" w:styleId="SCB-Heading5">
    <w:name w:val="SCB - Heading 5"/>
    <w:basedOn w:val="Exercise-Heading5"/>
    <w:qFormat/>
    <w:rsid w:val="00333164"/>
    <w:rPr>
      <w:rFonts w:ascii="Source Sans Pro" w:hAnsi="Source Sans Pro"/>
      <w:sz w:val="28"/>
    </w:rPr>
  </w:style>
  <w:style w:type="paragraph" w:customStyle="1" w:styleId="SCB-Footer">
    <w:name w:val="SCB - Footer"/>
    <w:basedOn w:val="Exercise-Footer"/>
    <w:qFormat/>
    <w:rsid w:val="00333164"/>
    <w:rPr>
      <w:rFonts w:ascii="Source Sans Pro" w:hAnsi="Source Sans Pro"/>
      <w:sz w:val="20"/>
    </w:rPr>
  </w:style>
  <w:style w:type="paragraph" w:customStyle="1" w:styleId="SCB-Heading1">
    <w:name w:val="SCB - Heading 1"/>
    <w:basedOn w:val="Exercise-Heading1"/>
    <w:qFormat/>
    <w:rsid w:val="00333164"/>
    <w:rPr>
      <w:rFonts w:ascii="Source Sans Pro" w:hAnsi="Source Sans Pro"/>
      <w:sz w:val="36"/>
    </w:rPr>
  </w:style>
  <w:style w:type="paragraph" w:customStyle="1" w:styleId="SCB-Normalnospacingwithtab">
    <w:name w:val="SCB - Normal no spacing with tab"/>
    <w:basedOn w:val="Exercise-Normalnospacingwtab"/>
    <w:qFormat/>
    <w:rsid w:val="00333164"/>
    <w:rPr>
      <w:rFonts w:ascii="Source Sans Pro" w:hAnsi="Source Sans Pro"/>
      <w:sz w:val="24"/>
    </w:rPr>
  </w:style>
  <w:style w:type="paragraph" w:customStyle="1" w:styleId="SCB-Normalwithtab">
    <w:name w:val="SCB - Normal with tab"/>
    <w:basedOn w:val="Exercise-Normalwtab"/>
    <w:qFormat/>
    <w:rsid w:val="00333164"/>
    <w:rPr>
      <w:rFonts w:ascii="Source Sans Pro" w:hAnsi="Source Sans Pro"/>
      <w:sz w:val="24"/>
    </w:rPr>
  </w:style>
  <w:style w:type="paragraph" w:customStyle="1" w:styleId="SCB-ListBulletLevel2nospacing">
    <w:name w:val="SCB - List Bullet Level 2 no spacing"/>
    <w:basedOn w:val="Exercise-ListBulletLevel2nospacingblack"/>
    <w:qFormat/>
    <w:rsid w:val="00333164"/>
    <w:rPr>
      <w:rFonts w:ascii="Source Sans Pro" w:hAnsi="Source Sans Pro"/>
      <w:sz w:val="24"/>
    </w:rPr>
  </w:style>
  <w:style w:type="paragraph" w:customStyle="1" w:styleId="SCB-Header">
    <w:name w:val="SCB - Header"/>
    <w:basedOn w:val="Exercise-Header"/>
    <w:qFormat/>
    <w:rsid w:val="00333164"/>
    <w:rPr>
      <w:rFonts w:ascii="Source Sans Pro" w:hAnsi="Source Sans Pro"/>
      <w:sz w:val="18"/>
    </w:rPr>
  </w:style>
  <w:style w:type="paragraph" w:customStyle="1" w:styleId="SCB-PageNumber">
    <w:name w:val="SCB - Page Number"/>
    <w:basedOn w:val="Exercise-PageNumber"/>
    <w:qFormat/>
    <w:rsid w:val="00333164"/>
    <w:pPr>
      <w:framePr w:wrap="around" w:vAnchor="text" w:hAnchor="margin" w:xAlign="right" w:y="1"/>
    </w:pPr>
    <w:rPr>
      <w:rFonts w:ascii="Source Sans Pro" w:hAnsi="Source Sans Pro"/>
      <w:sz w:val="18"/>
    </w:rPr>
  </w:style>
  <w:style w:type="paragraph" w:customStyle="1" w:styleId="SCB-Heading1Allcaps">
    <w:name w:val="SCB - Heading 1 All caps"/>
    <w:basedOn w:val="SCB-Heading1"/>
    <w:qFormat/>
    <w:rsid w:val="00333164"/>
    <w:rPr>
      <w:caps/>
      <w:szCs w:val="36"/>
    </w:rPr>
  </w:style>
  <w:style w:type="paragraph" w:styleId="TOC1">
    <w:name w:val="toc 1"/>
    <w:basedOn w:val="Normal"/>
    <w:next w:val="Normal"/>
    <w:autoRedefine/>
    <w:uiPriority w:val="39"/>
    <w:rsid w:val="00333164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333164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33164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33316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33316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33316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33316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33316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333164"/>
    <w:pPr>
      <w:ind w:left="1920"/>
    </w:pPr>
    <w:rPr>
      <w:rFonts w:asciiTheme="minorHAnsi" w:hAnsiTheme="minorHAnsi"/>
      <w:sz w:val="20"/>
      <w:szCs w:val="20"/>
    </w:rPr>
  </w:style>
  <w:style w:type="paragraph" w:customStyle="1" w:styleId="SCBTOC1">
    <w:name w:val="SCB TOC 1"/>
    <w:basedOn w:val="TOC1"/>
    <w:qFormat/>
    <w:rsid w:val="00333164"/>
    <w:pPr>
      <w:tabs>
        <w:tab w:val="right" w:pos="9350"/>
      </w:tabs>
    </w:pPr>
    <w:rPr>
      <w:rFonts w:ascii="Source Sans Pro" w:hAnsi="Source Sans Pro"/>
      <w:noProof/>
      <w:sz w:val="28"/>
    </w:rPr>
  </w:style>
  <w:style w:type="paragraph" w:customStyle="1" w:styleId="SCBTOC2">
    <w:name w:val="SCB TOC 2"/>
    <w:basedOn w:val="TOC2"/>
    <w:qFormat/>
    <w:rsid w:val="00333164"/>
    <w:pPr>
      <w:tabs>
        <w:tab w:val="right" w:pos="9350"/>
      </w:tabs>
    </w:pPr>
    <w:rPr>
      <w:rFonts w:ascii="Source Sans Pro" w:hAnsi="Source Sans Pro"/>
      <w:noProof/>
      <w:sz w:val="28"/>
    </w:rPr>
  </w:style>
  <w:style w:type="paragraph" w:customStyle="1" w:styleId="SCBTOC3">
    <w:name w:val="SCB TOC 3"/>
    <w:basedOn w:val="TOC3"/>
    <w:qFormat/>
    <w:rsid w:val="00333164"/>
    <w:pPr>
      <w:tabs>
        <w:tab w:val="right" w:pos="9350"/>
      </w:tabs>
    </w:pPr>
    <w:rPr>
      <w:rFonts w:ascii="Source Sans Pro" w:hAnsi="Source Sans Pro"/>
      <w:noProof/>
      <w:sz w:val="24"/>
    </w:rPr>
  </w:style>
  <w:style w:type="paragraph" w:customStyle="1" w:styleId="SCBTOC4">
    <w:name w:val="SCB TOC 4"/>
    <w:basedOn w:val="TOC4"/>
    <w:qFormat/>
    <w:rsid w:val="00333164"/>
    <w:pPr>
      <w:tabs>
        <w:tab w:val="right" w:pos="9350"/>
      </w:tabs>
    </w:pPr>
    <w:rPr>
      <w:rFonts w:ascii="Source Sans Pro" w:hAnsi="Source Sans Pro"/>
      <w:noProof/>
      <w:sz w:val="24"/>
    </w:rPr>
  </w:style>
  <w:style w:type="paragraph" w:customStyle="1" w:styleId="SCBTOC1Allcaps">
    <w:name w:val="SCB TOC 1 All caps"/>
    <w:basedOn w:val="SCBTOC1"/>
    <w:qFormat/>
    <w:rsid w:val="00333164"/>
    <w:rPr>
      <w:bCs/>
      <w:caps/>
      <w:szCs w:val="28"/>
    </w:rPr>
  </w:style>
  <w:style w:type="paragraph" w:styleId="DocumentMap">
    <w:name w:val="Document Map"/>
    <w:basedOn w:val="Normal"/>
    <w:link w:val="DocumentMapChar"/>
    <w:rsid w:val="0033316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333164"/>
    <w:rPr>
      <w:rFonts w:ascii="Lucida Grande" w:eastAsia="Times" w:hAnsi="Lucida Grande" w:cs="Lucida Grande"/>
    </w:rPr>
  </w:style>
  <w:style w:type="character" w:styleId="FollowedHyperlink">
    <w:name w:val="FollowedHyperlink"/>
    <w:basedOn w:val="DefaultParagraphFont"/>
    <w:rsid w:val="00333164"/>
    <w:rPr>
      <w:color w:val="800080" w:themeColor="followedHyperlink"/>
      <w:u w:val="single"/>
    </w:rPr>
  </w:style>
  <w:style w:type="paragraph" w:customStyle="1" w:styleId="SCB-Normal10pt">
    <w:name w:val="SCB - Normal 10 pt"/>
    <w:basedOn w:val="SCB-Normal"/>
    <w:qFormat/>
    <w:rsid w:val="00333164"/>
    <w:rPr>
      <w:sz w:val="20"/>
    </w:rPr>
  </w:style>
  <w:style w:type="paragraph" w:customStyle="1" w:styleId="SCB-Normalitalics0">
    <w:name w:val="SCB - Normal italics"/>
    <w:basedOn w:val="SCB-Normal"/>
    <w:qFormat/>
    <w:rsid w:val="00333164"/>
    <w:rPr>
      <w:i/>
    </w:rPr>
  </w:style>
  <w:style w:type="paragraph" w:customStyle="1" w:styleId="SCB-Normalnospacingbold">
    <w:name w:val="SCB - Normal no spacing bold"/>
    <w:basedOn w:val="Exercise-Normalnospacingbold"/>
    <w:qFormat/>
    <w:rsid w:val="00333164"/>
    <w:rPr>
      <w:rFonts w:ascii="Source Sans Pro" w:hAnsi="Source Sans Pro"/>
      <w:sz w:val="24"/>
    </w:rPr>
  </w:style>
  <w:style w:type="paragraph" w:customStyle="1" w:styleId="SCB-Heading2">
    <w:name w:val="SCB - Heading 2"/>
    <w:basedOn w:val="Exercise-Heading2"/>
    <w:qFormat/>
    <w:rsid w:val="00D902E3"/>
    <w:rPr>
      <w:rFonts w:ascii="Source Sans Pro" w:hAnsi="Source Sans Pro"/>
      <w:sz w:val="28"/>
    </w:rPr>
  </w:style>
  <w:style w:type="paragraph" w:customStyle="1" w:styleId="SCB-Normalnospacing">
    <w:name w:val="SCB - Normal no spacing"/>
    <w:basedOn w:val="SCB-Normal"/>
    <w:qFormat/>
    <w:rsid w:val="00D902E3"/>
    <w:pPr>
      <w:spacing w:after="0"/>
    </w:pPr>
  </w:style>
  <w:style w:type="character" w:customStyle="1" w:styleId="SCB-characterboldsize12">
    <w:name w:val="SCB - character bold size 12"/>
    <w:basedOn w:val="SCB-QuestionNumber"/>
    <w:uiPriority w:val="1"/>
    <w:qFormat/>
    <w:rsid w:val="00D902E3"/>
    <w:rPr>
      <w:rFonts w:ascii="Source Sans Pro" w:hAnsi="Source Sans Pro"/>
      <w:b/>
      <w:sz w:val="24"/>
    </w:rPr>
  </w:style>
  <w:style w:type="character" w:customStyle="1" w:styleId="SCB-QuestionNumber">
    <w:name w:val="SCB- Question Number"/>
    <w:basedOn w:val="Exercise-QuestionNumber"/>
    <w:uiPriority w:val="1"/>
    <w:qFormat/>
    <w:rsid w:val="00D902E3"/>
    <w:rPr>
      <w:rFonts w:ascii="Geneva" w:hAnsi="Geneva"/>
      <w:b/>
      <w:sz w:val="28"/>
    </w:rPr>
  </w:style>
  <w:style w:type="paragraph" w:customStyle="1" w:styleId="SCB-ListBulletLevel2spacing">
    <w:name w:val="SCB - List Bullet Level 2 spacing"/>
    <w:basedOn w:val="Exercise-ListBulletLevel2black"/>
    <w:qFormat/>
    <w:rsid w:val="00266B10"/>
    <w:rPr>
      <w:rFonts w:ascii="Source Sans Pro" w:hAnsi="Source Sans Pro"/>
      <w:sz w:val="24"/>
    </w:rPr>
  </w:style>
  <w:style w:type="paragraph" w:customStyle="1" w:styleId="SCB-Answer">
    <w:name w:val="SCB - Answer"/>
    <w:basedOn w:val="Exercise-Answer"/>
    <w:qFormat/>
    <w:rsid w:val="00266B10"/>
    <w:rPr>
      <w:rFonts w:ascii="Source Sans Pro" w:hAnsi="Source Sans Pro"/>
      <w:sz w:val="24"/>
    </w:rPr>
  </w:style>
  <w:style w:type="paragraph" w:customStyle="1" w:styleId="SCB-ListBulletLevel2graynospacing">
    <w:name w:val="SCB - List Bullet Level 2 gray no spacing"/>
    <w:basedOn w:val="Exercise-ListBulletLevel2grey"/>
    <w:qFormat/>
    <w:rsid w:val="00914B4A"/>
    <w:pPr>
      <w:spacing w:after="0"/>
    </w:pPr>
    <w:rPr>
      <w:rFonts w:ascii="Source Sans Pro" w:hAnsi="Source Sans Pro"/>
      <w:sz w:val="22"/>
    </w:rPr>
  </w:style>
  <w:style w:type="paragraph" w:customStyle="1" w:styleId="SCB-ListBulletLevel2grayspacing">
    <w:name w:val="SCB - List Bullet Level 2 gray spacing"/>
    <w:basedOn w:val="SCB-ListBulletLevel2graynospacing"/>
    <w:qFormat/>
    <w:rsid w:val="00E32E6C"/>
    <w:pPr>
      <w:spacing w:after="180"/>
    </w:pPr>
  </w:style>
  <w:style w:type="paragraph" w:customStyle="1" w:styleId="SCB-Normalgray">
    <w:name w:val="SCB - Normal gray"/>
    <w:basedOn w:val="Exercise-Normalgray"/>
    <w:qFormat/>
    <w:rsid w:val="00EF2159"/>
    <w:rPr>
      <w:rFonts w:ascii="Source Sans Pro" w:hAnsi="Source Sans Pro"/>
      <w:color w:val="58585A"/>
      <w:sz w:val="24"/>
    </w:rPr>
  </w:style>
  <w:style w:type="table" w:styleId="TableGrid">
    <w:name w:val="Table Grid"/>
    <w:basedOn w:val="TableNormal"/>
    <w:rsid w:val="00640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3FF9"/>
  </w:style>
  <w:style w:type="paragraph" w:styleId="NormalWeb">
    <w:name w:val="Normal (Web)"/>
    <w:basedOn w:val="Normal"/>
    <w:uiPriority w:val="99"/>
    <w:unhideWhenUsed/>
    <w:rsid w:val="00C23EE1"/>
    <w:pPr>
      <w:spacing w:before="100" w:beforeAutospacing="1" w:after="100" w:afterAutospacing="1"/>
    </w:pPr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toc 1" w:uiPriority="39"/>
    <w:lsdException w:name="toc 2" w:uiPriority="39"/>
    <w:lsdException w:name="toc 3" w:uiPriority="39"/>
    <w:lsdException w:name="toc 4" w:uiPriority="39"/>
    <w:lsdException w:name="Default Paragraph Font" w:uiPriority="1"/>
    <w:lsdException w:name="Hyperlink" w:uiPriority="99"/>
    <w:lsdException w:name="Normal (Web)" w:uiPriority="99"/>
    <w:lsdException w:name="No List" w:uiPriority="99"/>
    <w:lsdException w:name="Balloon Text" w:uiPriority="99"/>
    <w:lsdException w:name="List Paragraph" w:uiPriority="34" w:qFormat="1"/>
  </w:latentStyles>
  <w:style w:type="paragraph" w:default="1" w:styleId="Normal">
    <w:name w:val="Normal"/>
    <w:qFormat/>
    <w:rsid w:val="00333164"/>
    <w:rPr>
      <w:rFonts w:ascii="Times" w:eastAsia="Times" w:hAnsi="Times" w:cs="Times New Roman"/>
    </w:rPr>
  </w:style>
  <w:style w:type="paragraph" w:styleId="Heading1">
    <w:name w:val="heading 1"/>
    <w:basedOn w:val="Normal"/>
    <w:next w:val="Normal"/>
    <w:link w:val="Heading1Char"/>
    <w:rsid w:val="00333164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33164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33164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33164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333164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333164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3316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33164"/>
  </w:style>
  <w:style w:type="paragraph" w:styleId="ListParagraph">
    <w:name w:val="List Paragraph"/>
    <w:basedOn w:val="Normal"/>
    <w:uiPriority w:val="34"/>
    <w:qFormat/>
    <w:rsid w:val="0033316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87870"/>
    <w:rPr>
      <w:b/>
      <w:bCs/>
      <w:smallCaps/>
      <w:spacing w:val="5"/>
    </w:rPr>
  </w:style>
  <w:style w:type="character" w:customStyle="1" w:styleId="Heading1Char">
    <w:name w:val="Heading 1 Char"/>
    <w:link w:val="Heading1"/>
    <w:rsid w:val="00333164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333164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333164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rsid w:val="00333164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333164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333164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Exercise-Normal">
    <w:name w:val="Exercise - Normal"/>
    <w:basedOn w:val="Normal"/>
    <w:autoRedefine/>
    <w:qFormat/>
    <w:rsid w:val="00333164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333164"/>
    <w:rPr>
      <w:rFonts w:ascii="Geneva" w:hAnsi="Geneva"/>
      <w:sz w:val="22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333164"/>
    <w:pPr>
      <w:spacing w:after="240"/>
    </w:pPr>
    <w:rPr>
      <w:rFonts w:ascii="Geneva" w:hAnsi="Geneva"/>
      <w:sz w:val="28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333164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333164"/>
    <w:pPr>
      <w:spacing w:after="0"/>
    </w:pPr>
  </w:style>
  <w:style w:type="paragraph" w:customStyle="1" w:styleId="Exercise-Normalgray">
    <w:name w:val="Exercise - Normal gray"/>
    <w:basedOn w:val="Exercise-Normal"/>
    <w:qFormat/>
    <w:rsid w:val="00333164"/>
    <w:rPr>
      <w:color w:val="595959"/>
    </w:rPr>
  </w:style>
  <w:style w:type="paragraph" w:customStyle="1" w:styleId="Exercise-Heading3">
    <w:name w:val="Exercise - Heading 3"/>
    <w:basedOn w:val="Exercise-Heading2"/>
    <w:qFormat/>
    <w:rsid w:val="00333164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333164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333164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333164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333164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333164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333164"/>
    <w:rPr>
      <w:i/>
    </w:rPr>
  </w:style>
  <w:style w:type="paragraph" w:customStyle="1" w:styleId="Exercise-Footer">
    <w:name w:val="Exercise - Footer"/>
    <w:basedOn w:val="Normal"/>
    <w:autoRedefine/>
    <w:qFormat/>
    <w:rsid w:val="00333164"/>
    <w:rPr>
      <w:rFonts w:ascii="Geneva" w:hAnsi="Geneva"/>
      <w:sz w:val="16"/>
    </w:rPr>
  </w:style>
  <w:style w:type="paragraph" w:customStyle="1" w:styleId="Exercise-PageNumber">
    <w:name w:val="Exercise - Page Number"/>
    <w:basedOn w:val="Normal"/>
    <w:autoRedefine/>
    <w:qFormat/>
    <w:rsid w:val="00333164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333164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333164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333164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333164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333164"/>
    <w:pPr>
      <w:spacing w:before="80" w:after="80"/>
    </w:pPr>
    <w:rPr>
      <w:b/>
      <w:color w:val="FF0000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333164"/>
    <w:pPr>
      <w:numPr>
        <w:numId w:val="4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333164"/>
    <w:pPr>
      <w:numPr>
        <w:numId w:val="3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333164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333164"/>
    <w:pPr>
      <w:numPr>
        <w:numId w:val="2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333164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333164"/>
    <w:pPr>
      <w:spacing w:before="60" w:after="240"/>
    </w:pPr>
    <w:rPr>
      <w:b/>
      <w:color w:val="404040"/>
      <w:sz w:val="20"/>
    </w:rPr>
  </w:style>
  <w:style w:type="paragraph" w:customStyle="1" w:styleId="Exercise-Heading4black">
    <w:name w:val="Exercise - Heading 4 black"/>
    <w:basedOn w:val="Exercise-Heading4grey"/>
    <w:autoRedefine/>
    <w:qFormat/>
    <w:rsid w:val="00333164"/>
    <w:rPr>
      <w:iCs/>
      <w:color w:val="000000"/>
    </w:rPr>
  </w:style>
  <w:style w:type="paragraph" w:customStyle="1" w:styleId="Exercise-NormalBold">
    <w:name w:val="Exercise - Normal Bold"/>
    <w:basedOn w:val="Exercise-Normal"/>
    <w:autoRedefine/>
    <w:qFormat/>
    <w:rsid w:val="00333164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333164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333164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333164"/>
    <w:rPr>
      <w:i/>
    </w:rPr>
  </w:style>
  <w:style w:type="paragraph" w:customStyle="1" w:styleId="Exercise-GraphSmall">
    <w:name w:val="Exercise - Graph Small"/>
    <w:basedOn w:val="Normal"/>
    <w:autoRedefine/>
    <w:qFormat/>
    <w:rsid w:val="00333164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333164"/>
  </w:style>
  <w:style w:type="paragraph" w:customStyle="1" w:styleId="Exercise-Heading4blacknospacing">
    <w:name w:val="Exercise - Heading 4 black no spacing"/>
    <w:basedOn w:val="Exercise-Heading4black"/>
    <w:autoRedefine/>
    <w:qFormat/>
    <w:rsid w:val="00333164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333164"/>
  </w:style>
  <w:style w:type="paragraph" w:customStyle="1" w:styleId="Exercise-ListLevel3Number">
    <w:name w:val="Exercise - List Level 3 Number"/>
    <w:basedOn w:val="Exercise-Normalwtab"/>
    <w:autoRedefine/>
    <w:qFormat/>
    <w:rsid w:val="00333164"/>
    <w:pPr>
      <w:spacing w:after="0"/>
      <w:ind w:left="0"/>
    </w:pPr>
  </w:style>
  <w:style w:type="paragraph" w:customStyle="1" w:styleId="Exercise-ListNumber1">
    <w:name w:val="Exercise - List Number 1"/>
    <w:basedOn w:val="Normal"/>
    <w:autoRedefine/>
    <w:qFormat/>
    <w:rsid w:val="00333164"/>
    <w:pPr>
      <w:numPr>
        <w:numId w:val="7"/>
      </w:numPr>
      <w:spacing w:after="180"/>
    </w:pPr>
    <w:rPr>
      <w:rFonts w:ascii="Geneva" w:hAnsi="Geneva"/>
      <w:sz w:val="18"/>
    </w:r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333164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333164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333164"/>
    <w:pPr>
      <w:spacing w:after="0"/>
    </w:pPr>
  </w:style>
  <w:style w:type="paragraph" w:customStyle="1" w:styleId="Exercise-Heading1forsubtitle">
    <w:name w:val="Exercise - Heading 1 for subtitle"/>
    <w:basedOn w:val="Exercise-Heading1"/>
    <w:autoRedefine/>
    <w:qFormat/>
    <w:rsid w:val="00333164"/>
    <w:pPr>
      <w:spacing w:after="40"/>
    </w:pPr>
  </w:style>
  <w:style w:type="paragraph" w:customStyle="1" w:styleId="Exercise-LIstLevel3">
    <w:name w:val="Exercise - LIst Level 3"/>
    <w:basedOn w:val="Normal"/>
    <w:autoRedefine/>
    <w:qFormat/>
    <w:rsid w:val="00333164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333164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333164"/>
    <w:pPr>
      <w:numPr>
        <w:numId w:val="9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164"/>
    <w:rPr>
      <w:rFonts w:ascii="Lucida Grande" w:eastAsia="Times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3164"/>
    <w:rPr>
      <w:color w:val="0000FF" w:themeColor="hyperlink"/>
      <w:u w:val="single"/>
    </w:rPr>
  </w:style>
  <w:style w:type="paragraph" w:styleId="Footer">
    <w:name w:val="footer"/>
    <w:basedOn w:val="Normal"/>
    <w:link w:val="FooterChar"/>
    <w:rsid w:val="003331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3164"/>
    <w:rPr>
      <w:rFonts w:ascii="Times" w:eastAsia="Times" w:hAnsi="Times" w:cs="Times New Roman"/>
    </w:rPr>
  </w:style>
  <w:style w:type="character" w:styleId="PageNumber">
    <w:name w:val="page number"/>
    <w:basedOn w:val="DefaultParagraphFont"/>
    <w:rsid w:val="00333164"/>
  </w:style>
  <w:style w:type="paragraph" w:styleId="Header">
    <w:name w:val="header"/>
    <w:basedOn w:val="Normal"/>
    <w:link w:val="HeaderChar"/>
    <w:rsid w:val="003331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3164"/>
    <w:rPr>
      <w:rFonts w:ascii="Times" w:eastAsia="Times" w:hAnsi="Times" w:cs="Times New Roman"/>
    </w:rPr>
  </w:style>
  <w:style w:type="character" w:styleId="CommentReference">
    <w:name w:val="annotation reference"/>
    <w:basedOn w:val="DefaultParagraphFont"/>
    <w:rsid w:val="00333164"/>
    <w:rPr>
      <w:sz w:val="18"/>
      <w:szCs w:val="18"/>
    </w:rPr>
  </w:style>
  <w:style w:type="paragraph" w:styleId="CommentText">
    <w:name w:val="annotation text"/>
    <w:basedOn w:val="Normal"/>
    <w:link w:val="CommentTextChar"/>
    <w:rsid w:val="00333164"/>
  </w:style>
  <w:style w:type="character" w:customStyle="1" w:styleId="CommentTextChar">
    <w:name w:val="Comment Text Char"/>
    <w:basedOn w:val="DefaultParagraphFont"/>
    <w:link w:val="CommentText"/>
    <w:rsid w:val="00333164"/>
    <w:rPr>
      <w:rFonts w:ascii="Times" w:eastAsia="Times" w:hAnsi="Times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3331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33164"/>
    <w:rPr>
      <w:rFonts w:ascii="Times" w:eastAsia="Times" w:hAnsi="Times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rsid w:val="00333164"/>
  </w:style>
  <w:style w:type="character" w:customStyle="1" w:styleId="FootnoteTextChar">
    <w:name w:val="Footnote Text Char"/>
    <w:basedOn w:val="DefaultParagraphFont"/>
    <w:link w:val="FootnoteText"/>
    <w:rsid w:val="00333164"/>
    <w:rPr>
      <w:rFonts w:ascii="Times" w:eastAsia="Times" w:hAnsi="Times" w:cs="Times New Roman"/>
    </w:rPr>
  </w:style>
  <w:style w:type="character" w:styleId="FootnoteReference">
    <w:name w:val="footnote reference"/>
    <w:basedOn w:val="DefaultParagraphFont"/>
    <w:rsid w:val="00333164"/>
    <w:rPr>
      <w:vertAlign w:val="superscript"/>
    </w:rPr>
  </w:style>
  <w:style w:type="paragraph" w:styleId="Caption">
    <w:name w:val="caption"/>
    <w:basedOn w:val="Normal"/>
    <w:next w:val="Normal"/>
    <w:rsid w:val="00333164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CB-Normal">
    <w:name w:val="SCB - Normal"/>
    <w:basedOn w:val="Exercise-Normal"/>
    <w:qFormat/>
    <w:rsid w:val="00333164"/>
    <w:rPr>
      <w:rFonts w:ascii="Source Sans Pro" w:hAnsi="Source Sans Pro"/>
      <w:sz w:val="24"/>
    </w:rPr>
  </w:style>
  <w:style w:type="paragraph" w:customStyle="1" w:styleId="SCB-Heading3">
    <w:name w:val="SCB - Heading 3"/>
    <w:basedOn w:val="Exercise-Heading3"/>
    <w:qFormat/>
    <w:rsid w:val="00333164"/>
    <w:rPr>
      <w:rFonts w:ascii="Source Sans Pro" w:hAnsi="Source Sans Pro"/>
      <w:sz w:val="28"/>
    </w:rPr>
  </w:style>
  <w:style w:type="paragraph" w:customStyle="1" w:styleId="SCB-Normalitalics">
    <w:name w:val="SCB- Normal italics"/>
    <w:basedOn w:val="SCB-Normal"/>
    <w:qFormat/>
    <w:rsid w:val="00333164"/>
    <w:rPr>
      <w:i/>
    </w:rPr>
  </w:style>
  <w:style w:type="paragraph" w:customStyle="1" w:styleId="SCB-Normalbold">
    <w:name w:val="SCB - Normal bold"/>
    <w:basedOn w:val="SCB-Normal"/>
    <w:qFormat/>
    <w:rsid w:val="00333164"/>
    <w:rPr>
      <w:b/>
    </w:rPr>
  </w:style>
  <w:style w:type="paragraph" w:customStyle="1" w:styleId="SCB-ListNumber1">
    <w:name w:val="SCB - List Number 1"/>
    <w:basedOn w:val="Exercise-ListNumber1"/>
    <w:qFormat/>
    <w:rsid w:val="00333164"/>
    <w:rPr>
      <w:rFonts w:ascii="Source Sans Pro" w:hAnsi="Source Sans Pro"/>
      <w:sz w:val="24"/>
    </w:rPr>
  </w:style>
  <w:style w:type="paragraph" w:customStyle="1" w:styleId="SCB-Heading5">
    <w:name w:val="SCB - Heading 5"/>
    <w:basedOn w:val="Exercise-Heading5"/>
    <w:qFormat/>
    <w:rsid w:val="00333164"/>
    <w:rPr>
      <w:rFonts w:ascii="Source Sans Pro" w:hAnsi="Source Sans Pro"/>
      <w:sz w:val="28"/>
    </w:rPr>
  </w:style>
  <w:style w:type="paragraph" w:customStyle="1" w:styleId="SCB-Footer">
    <w:name w:val="SCB - Footer"/>
    <w:basedOn w:val="Exercise-Footer"/>
    <w:qFormat/>
    <w:rsid w:val="00333164"/>
    <w:rPr>
      <w:rFonts w:ascii="Source Sans Pro" w:hAnsi="Source Sans Pro"/>
      <w:sz w:val="20"/>
    </w:rPr>
  </w:style>
  <w:style w:type="paragraph" w:customStyle="1" w:styleId="SCB-Heading1">
    <w:name w:val="SCB - Heading 1"/>
    <w:basedOn w:val="Exercise-Heading1"/>
    <w:qFormat/>
    <w:rsid w:val="00333164"/>
    <w:rPr>
      <w:rFonts w:ascii="Source Sans Pro" w:hAnsi="Source Sans Pro"/>
      <w:sz w:val="36"/>
    </w:rPr>
  </w:style>
  <w:style w:type="paragraph" w:customStyle="1" w:styleId="SCB-Normalnospacingwithtab">
    <w:name w:val="SCB - Normal no spacing with tab"/>
    <w:basedOn w:val="Exercise-Normalnospacingwtab"/>
    <w:qFormat/>
    <w:rsid w:val="00333164"/>
    <w:rPr>
      <w:rFonts w:ascii="Source Sans Pro" w:hAnsi="Source Sans Pro"/>
      <w:sz w:val="24"/>
    </w:rPr>
  </w:style>
  <w:style w:type="paragraph" w:customStyle="1" w:styleId="SCB-Normalwithtab">
    <w:name w:val="SCB - Normal with tab"/>
    <w:basedOn w:val="Exercise-Normalwtab"/>
    <w:qFormat/>
    <w:rsid w:val="00333164"/>
    <w:rPr>
      <w:rFonts w:ascii="Source Sans Pro" w:hAnsi="Source Sans Pro"/>
      <w:sz w:val="24"/>
    </w:rPr>
  </w:style>
  <w:style w:type="paragraph" w:customStyle="1" w:styleId="SCB-ListBulletLevel2nospacing">
    <w:name w:val="SCB - List Bullet Level 2 no spacing"/>
    <w:basedOn w:val="Exercise-ListBulletLevel2nospacingblack"/>
    <w:qFormat/>
    <w:rsid w:val="00333164"/>
    <w:rPr>
      <w:rFonts w:ascii="Source Sans Pro" w:hAnsi="Source Sans Pro"/>
      <w:sz w:val="24"/>
    </w:rPr>
  </w:style>
  <w:style w:type="paragraph" w:customStyle="1" w:styleId="SCB-Header">
    <w:name w:val="SCB - Header"/>
    <w:basedOn w:val="Exercise-Header"/>
    <w:qFormat/>
    <w:rsid w:val="00333164"/>
    <w:rPr>
      <w:rFonts w:ascii="Source Sans Pro" w:hAnsi="Source Sans Pro"/>
      <w:sz w:val="18"/>
    </w:rPr>
  </w:style>
  <w:style w:type="paragraph" w:customStyle="1" w:styleId="SCB-PageNumber">
    <w:name w:val="SCB - Page Number"/>
    <w:basedOn w:val="Exercise-PageNumber"/>
    <w:qFormat/>
    <w:rsid w:val="00333164"/>
    <w:pPr>
      <w:framePr w:wrap="around" w:vAnchor="text" w:hAnchor="margin" w:xAlign="right" w:y="1"/>
    </w:pPr>
    <w:rPr>
      <w:rFonts w:ascii="Source Sans Pro" w:hAnsi="Source Sans Pro"/>
      <w:sz w:val="18"/>
    </w:rPr>
  </w:style>
  <w:style w:type="paragraph" w:customStyle="1" w:styleId="SCB-Heading1Allcaps">
    <w:name w:val="SCB - Heading 1 All caps"/>
    <w:basedOn w:val="SCB-Heading1"/>
    <w:qFormat/>
    <w:rsid w:val="00333164"/>
    <w:rPr>
      <w:caps/>
      <w:szCs w:val="36"/>
    </w:rPr>
  </w:style>
  <w:style w:type="paragraph" w:styleId="TOC1">
    <w:name w:val="toc 1"/>
    <w:basedOn w:val="Normal"/>
    <w:next w:val="Normal"/>
    <w:autoRedefine/>
    <w:uiPriority w:val="39"/>
    <w:rsid w:val="00333164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333164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33164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33316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33316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33316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33316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33316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333164"/>
    <w:pPr>
      <w:ind w:left="1920"/>
    </w:pPr>
    <w:rPr>
      <w:rFonts w:asciiTheme="minorHAnsi" w:hAnsiTheme="minorHAnsi"/>
      <w:sz w:val="20"/>
      <w:szCs w:val="20"/>
    </w:rPr>
  </w:style>
  <w:style w:type="paragraph" w:customStyle="1" w:styleId="SCBTOC1">
    <w:name w:val="SCB TOC 1"/>
    <w:basedOn w:val="TOC1"/>
    <w:qFormat/>
    <w:rsid w:val="00333164"/>
    <w:pPr>
      <w:tabs>
        <w:tab w:val="right" w:pos="9350"/>
      </w:tabs>
    </w:pPr>
    <w:rPr>
      <w:rFonts w:ascii="Source Sans Pro" w:hAnsi="Source Sans Pro"/>
      <w:noProof/>
      <w:sz w:val="28"/>
    </w:rPr>
  </w:style>
  <w:style w:type="paragraph" w:customStyle="1" w:styleId="SCBTOC2">
    <w:name w:val="SCB TOC 2"/>
    <w:basedOn w:val="TOC2"/>
    <w:qFormat/>
    <w:rsid w:val="00333164"/>
    <w:pPr>
      <w:tabs>
        <w:tab w:val="right" w:pos="9350"/>
      </w:tabs>
    </w:pPr>
    <w:rPr>
      <w:rFonts w:ascii="Source Sans Pro" w:hAnsi="Source Sans Pro"/>
      <w:noProof/>
      <w:sz w:val="28"/>
    </w:rPr>
  </w:style>
  <w:style w:type="paragraph" w:customStyle="1" w:styleId="SCBTOC3">
    <w:name w:val="SCB TOC 3"/>
    <w:basedOn w:val="TOC3"/>
    <w:qFormat/>
    <w:rsid w:val="00333164"/>
    <w:pPr>
      <w:tabs>
        <w:tab w:val="right" w:pos="9350"/>
      </w:tabs>
    </w:pPr>
    <w:rPr>
      <w:rFonts w:ascii="Source Sans Pro" w:hAnsi="Source Sans Pro"/>
      <w:noProof/>
      <w:sz w:val="24"/>
    </w:rPr>
  </w:style>
  <w:style w:type="paragraph" w:customStyle="1" w:styleId="SCBTOC4">
    <w:name w:val="SCB TOC 4"/>
    <w:basedOn w:val="TOC4"/>
    <w:qFormat/>
    <w:rsid w:val="00333164"/>
    <w:pPr>
      <w:tabs>
        <w:tab w:val="right" w:pos="9350"/>
      </w:tabs>
    </w:pPr>
    <w:rPr>
      <w:rFonts w:ascii="Source Sans Pro" w:hAnsi="Source Sans Pro"/>
      <w:noProof/>
      <w:sz w:val="24"/>
    </w:rPr>
  </w:style>
  <w:style w:type="paragraph" w:customStyle="1" w:styleId="SCBTOC1Allcaps">
    <w:name w:val="SCB TOC 1 All caps"/>
    <w:basedOn w:val="SCBTOC1"/>
    <w:qFormat/>
    <w:rsid w:val="00333164"/>
    <w:rPr>
      <w:bCs/>
      <w:caps/>
      <w:szCs w:val="28"/>
    </w:rPr>
  </w:style>
  <w:style w:type="paragraph" w:styleId="DocumentMap">
    <w:name w:val="Document Map"/>
    <w:basedOn w:val="Normal"/>
    <w:link w:val="DocumentMapChar"/>
    <w:rsid w:val="00333164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rsid w:val="00333164"/>
    <w:rPr>
      <w:rFonts w:ascii="Lucida Grande" w:eastAsia="Times" w:hAnsi="Lucida Grande" w:cs="Lucida Grande"/>
    </w:rPr>
  </w:style>
  <w:style w:type="character" w:styleId="FollowedHyperlink">
    <w:name w:val="FollowedHyperlink"/>
    <w:basedOn w:val="DefaultParagraphFont"/>
    <w:rsid w:val="00333164"/>
    <w:rPr>
      <w:color w:val="800080" w:themeColor="followedHyperlink"/>
      <w:u w:val="single"/>
    </w:rPr>
  </w:style>
  <w:style w:type="paragraph" w:customStyle="1" w:styleId="SCB-Normal10pt">
    <w:name w:val="SCB - Normal 10 pt"/>
    <w:basedOn w:val="SCB-Normal"/>
    <w:qFormat/>
    <w:rsid w:val="00333164"/>
    <w:rPr>
      <w:sz w:val="20"/>
    </w:rPr>
  </w:style>
  <w:style w:type="paragraph" w:customStyle="1" w:styleId="SCB-Normalitalics0">
    <w:name w:val="SCB - Normal italics"/>
    <w:basedOn w:val="SCB-Normal"/>
    <w:qFormat/>
    <w:rsid w:val="00333164"/>
    <w:rPr>
      <w:i/>
    </w:rPr>
  </w:style>
  <w:style w:type="paragraph" w:customStyle="1" w:styleId="SCB-Normalnospacingbold">
    <w:name w:val="SCB - Normal no spacing bold"/>
    <w:basedOn w:val="Exercise-Normalnospacingbold"/>
    <w:qFormat/>
    <w:rsid w:val="00333164"/>
    <w:rPr>
      <w:rFonts w:ascii="Source Sans Pro" w:hAnsi="Source Sans Pro"/>
      <w:sz w:val="24"/>
    </w:rPr>
  </w:style>
  <w:style w:type="paragraph" w:customStyle="1" w:styleId="SCB-Heading2">
    <w:name w:val="SCB - Heading 2"/>
    <w:basedOn w:val="Exercise-Heading2"/>
    <w:qFormat/>
    <w:rsid w:val="00D902E3"/>
    <w:rPr>
      <w:rFonts w:ascii="Source Sans Pro" w:hAnsi="Source Sans Pro"/>
      <w:sz w:val="28"/>
    </w:rPr>
  </w:style>
  <w:style w:type="paragraph" w:customStyle="1" w:styleId="SCB-Normalnospacing">
    <w:name w:val="SCB - Normal no spacing"/>
    <w:basedOn w:val="SCB-Normal"/>
    <w:qFormat/>
    <w:rsid w:val="00D902E3"/>
    <w:pPr>
      <w:spacing w:after="0"/>
    </w:pPr>
  </w:style>
  <w:style w:type="character" w:customStyle="1" w:styleId="SCB-characterboldsize12">
    <w:name w:val="SCB - character bold size 12"/>
    <w:basedOn w:val="SCB-QuestionNumber"/>
    <w:uiPriority w:val="1"/>
    <w:qFormat/>
    <w:rsid w:val="00D902E3"/>
    <w:rPr>
      <w:rFonts w:ascii="Source Sans Pro" w:hAnsi="Source Sans Pro"/>
      <w:b/>
      <w:sz w:val="24"/>
    </w:rPr>
  </w:style>
  <w:style w:type="character" w:customStyle="1" w:styleId="SCB-QuestionNumber">
    <w:name w:val="SCB- Question Number"/>
    <w:basedOn w:val="Exercise-QuestionNumber"/>
    <w:uiPriority w:val="1"/>
    <w:qFormat/>
    <w:rsid w:val="00D902E3"/>
    <w:rPr>
      <w:rFonts w:ascii="Geneva" w:hAnsi="Geneva"/>
      <w:b/>
      <w:sz w:val="28"/>
    </w:rPr>
  </w:style>
  <w:style w:type="paragraph" w:customStyle="1" w:styleId="SCB-ListBulletLevel2spacing">
    <w:name w:val="SCB - List Bullet Level 2 spacing"/>
    <w:basedOn w:val="Exercise-ListBulletLevel2black"/>
    <w:qFormat/>
    <w:rsid w:val="00266B10"/>
    <w:rPr>
      <w:rFonts w:ascii="Source Sans Pro" w:hAnsi="Source Sans Pro"/>
      <w:sz w:val="24"/>
    </w:rPr>
  </w:style>
  <w:style w:type="paragraph" w:customStyle="1" w:styleId="SCB-Answer">
    <w:name w:val="SCB - Answer"/>
    <w:basedOn w:val="Exercise-Answer"/>
    <w:qFormat/>
    <w:rsid w:val="00266B10"/>
    <w:rPr>
      <w:rFonts w:ascii="Source Sans Pro" w:hAnsi="Source Sans Pro"/>
      <w:sz w:val="24"/>
    </w:rPr>
  </w:style>
  <w:style w:type="paragraph" w:customStyle="1" w:styleId="SCB-ListBulletLevel2graynospacing">
    <w:name w:val="SCB - List Bullet Level 2 gray no spacing"/>
    <w:basedOn w:val="Exercise-ListBulletLevel2grey"/>
    <w:qFormat/>
    <w:rsid w:val="00914B4A"/>
    <w:pPr>
      <w:spacing w:after="0"/>
    </w:pPr>
    <w:rPr>
      <w:rFonts w:ascii="Source Sans Pro" w:hAnsi="Source Sans Pro"/>
      <w:sz w:val="22"/>
    </w:rPr>
  </w:style>
  <w:style w:type="paragraph" w:customStyle="1" w:styleId="SCB-ListBulletLevel2grayspacing">
    <w:name w:val="SCB - List Bullet Level 2 gray spacing"/>
    <w:basedOn w:val="SCB-ListBulletLevel2graynospacing"/>
    <w:qFormat/>
    <w:rsid w:val="00E32E6C"/>
    <w:pPr>
      <w:spacing w:after="180"/>
    </w:pPr>
  </w:style>
  <w:style w:type="paragraph" w:customStyle="1" w:styleId="SCB-Normalgray">
    <w:name w:val="SCB - Normal gray"/>
    <w:basedOn w:val="Exercise-Normalgray"/>
    <w:qFormat/>
    <w:rsid w:val="00EF2159"/>
    <w:rPr>
      <w:rFonts w:ascii="Source Sans Pro" w:hAnsi="Source Sans Pro"/>
      <w:color w:val="58585A"/>
      <w:sz w:val="24"/>
    </w:rPr>
  </w:style>
  <w:style w:type="table" w:styleId="TableGrid">
    <w:name w:val="Table Grid"/>
    <w:basedOn w:val="TableNormal"/>
    <w:rsid w:val="00640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23FF9"/>
  </w:style>
  <w:style w:type="paragraph" w:styleId="NormalWeb">
    <w:name w:val="Normal (Web)"/>
    <w:basedOn w:val="Normal"/>
    <w:uiPriority w:val="99"/>
    <w:unhideWhenUsed/>
    <w:rsid w:val="00C23EE1"/>
    <w:pPr>
      <w:spacing w:before="100" w:beforeAutospacing="1" w:after="100" w:afterAutospacing="1"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ison%20Brauneis:Users:AlisonBrauneis:Dropbox:Star%20Exercises%20Formatting:My%20Templates:StarCellBio%20Style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StarCellBio Style Guide.dotx</Template>
  <TotalTime>65</TotalTime>
  <Pages>3</Pages>
  <Words>434</Words>
  <Characters>2477</Characters>
  <Application>Microsoft Macintosh Word</Application>
  <DocSecurity>0</DocSecurity>
  <Lines>20</Lines>
  <Paragraphs>5</Paragraphs>
  <ScaleCrop>false</ScaleCrop>
  <Company>MIT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Ayce Yesilaltay</dc:creator>
  <cp:keywords/>
  <cp:lastModifiedBy>Alison Brauneis</cp:lastModifiedBy>
  <cp:revision>23</cp:revision>
  <dcterms:created xsi:type="dcterms:W3CDTF">2013-11-07T14:29:00Z</dcterms:created>
  <dcterms:modified xsi:type="dcterms:W3CDTF">2013-11-07T16:44:00Z</dcterms:modified>
</cp:coreProperties>
</file>