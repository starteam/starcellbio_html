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830F" w14:textId="77777777" w:rsidR="003A0D35" w:rsidRPr="007C38C4" w:rsidRDefault="003A0D35" w:rsidP="000C51E4">
      <w:pPr>
        <w:pStyle w:val="Exercise-Normal"/>
        <w:rPr>
          <w:b/>
          <w:i/>
          <w:u w:val="single"/>
        </w:rPr>
      </w:pPr>
      <w:r w:rsidRPr="007C38C4">
        <w:rPr>
          <w:b/>
          <w:i/>
          <w:u w:val="single"/>
        </w:rPr>
        <w:t>Exercise 3 Coding</w:t>
      </w:r>
    </w:p>
    <w:p w14:paraId="03049984" w14:textId="77777777" w:rsidR="006310E3" w:rsidRPr="00512008" w:rsidRDefault="006310E3" w:rsidP="000C51E4">
      <w:pPr>
        <w:pStyle w:val="Exercise-Normal"/>
      </w:pPr>
    </w:p>
    <w:p w14:paraId="3041DA38" w14:textId="311AF5F7" w:rsidR="003A0D35" w:rsidRPr="00512008" w:rsidRDefault="006310E3" w:rsidP="008769FE">
      <w:pPr>
        <w:pStyle w:val="Exercise-Heading5"/>
      </w:pPr>
      <w:r w:rsidRPr="00512008">
        <w:t>Experimental Setup</w:t>
      </w:r>
    </w:p>
    <w:p w14:paraId="695D5668" w14:textId="77777777" w:rsidR="003A0D35" w:rsidRPr="00512008" w:rsidRDefault="00DF46AB" w:rsidP="000C51E4">
      <w:pPr>
        <w:pStyle w:val="Exercise-Normal"/>
        <w:rPr>
          <w:b/>
        </w:rPr>
      </w:pPr>
      <w:r w:rsidRPr="00512008">
        <w:t>Strains:</w:t>
      </w:r>
    </w:p>
    <w:p w14:paraId="3CC8B93C" w14:textId="77777777" w:rsidR="003A0D35" w:rsidRPr="000C51E4" w:rsidRDefault="00B22539" w:rsidP="000C51E4">
      <w:pPr>
        <w:pStyle w:val="Exercise-Normalnospacingwtab"/>
        <w:numPr>
          <w:ilvl w:val="0"/>
          <w:numId w:val="28"/>
        </w:numPr>
        <w:rPr>
          <w:b/>
        </w:rPr>
      </w:pPr>
      <w:r w:rsidRPr="00512008">
        <w:t>WT-EGFR</w:t>
      </w:r>
    </w:p>
    <w:p w14:paraId="6D3C20BE" w14:textId="32438191" w:rsidR="000C51E4" w:rsidRPr="00512008" w:rsidRDefault="00B4500D" w:rsidP="000C51E4">
      <w:pPr>
        <w:pStyle w:val="Exercise-Normalnospacingwtab"/>
        <w:numPr>
          <w:ilvl w:val="0"/>
          <w:numId w:val="28"/>
        </w:numPr>
        <w:rPr>
          <w:b/>
        </w:rPr>
      </w:pPr>
      <w:r>
        <w:t xml:space="preserve">EGFR </w:t>
      </w:r>
      <w:r w:rsidR="000C51E4">
        <w:t>Null</w:t>
      </w:r>
    </w:p>
    <w:p w14:paraId="7B770A62" w14:textId="65B7A19E" w:rsidR="00B22539" w:rsidRPr="00512008" w:rsidRDefault="0052101C" w:rsidP="000C51E4">
      <w:pPr>
        <w:pStyle w:val="Exercise-Normalnospacingwtab"/>
        <w:numPr>
          <w:ilvl w:val="0"/>
          <w:numId w:val="28"/>
        </w:numPr>
        <w:rPr>
          <w:b/>
        </w:rPr>
      </w:pPr>
      <w:r>
        <w:t>EGFR-M1</w:t>
      </w:r>
    </w:p>
    <w:p w14:paraId="20D65EC5" w14:textId="72D3D9CB" w:rsidR="00B22539" w:rsidRPr="008769FE" w:rsidRDefault="0052101C" w:rsidP="000C51E4">
      <w:pPr>
        <w:pStyle w:val="Exercise-Normalnospacingwtab"/>
        <w:numPr>
          <w:ilvl w:val="0"/>
          <w:numId w:val="28"/>
        </w:numPr>
        <w:rPr>
          <w:b/>
        </w:rPr>
      </w:pPr>
      <w:r>
        <w:t>EGFR-M2</w:t>
      </w:r>
    </w:p>
    <w:p w14:paraId="7D4E0118" w14:textId="77777777" w:rsidR="00253577" w:rsidRPr="00512008" w:rsidRDefault="00253577" w:rsidP="00253577">
      <w:pPr>
        <w:pStyle w:val="Exercise-Normalnospacingwtab"/>
        <w:numPr>
          <w:ilvl w:val="0"/>
          <w:numId w:val="28"/>
        </w:numPr>
        <w:rPr>
          <w:b/>
        </w:rPr>
      </w:pPr>
      <w:r w:rsidRPr="00512008">
        <w:t>NoUB</w:t>
      </w:r>
    </w:p>
    <w:p w14:paraId="0420E717" w14:textId="67D5E59D" w:rsidR="00253577" w:rsidRPr="00253577" w:rsidRDefault="00253577" w:rsidP="00253577">
      <w:pPr>
        <w:pStyle w:val="Exercise-Normalnospacingwtab"/>
        <w:numPr>
          <w:ilvl w:val="0"/>
          <w:numId w:val="28"/>
        </w:numPr>
        <w:rPr>
          <w:b/>
        </w:rPr>
      </w:pPr>
      <w:r w:rsidRPr="00512008">
        <w:t>ConstActive</w:t>
      </w:r>
    </w:p>
    <w:p w14:paraId="56AE3A15" w14:textId="77777777" w:rsidR="0081056E" w:rsidRPr="00512008" w:rsidRDefault="0081056E" w:rsidP="000C51E4">
      <w:pPr>
        <w:pStyle w:val="Exercise-Normalnospacingwtab"/>
        <w:numPr>
          <w:ilvl w:val="0"/>
          <w:numId w:val="28"/>
        </w:numPr>
        <w:rPr>
          <w:b/>
        </w:rPr>
      </w:pPr>
      <w:r w:rsidRPr="00512008">
        <w:t>His-EGFR-FLAG</w:t>
      </w:r>
    </w:p>
    <w:p w14:paraId="74F713CA" w14:textId="77777777" w:rsidR="0081056E" w:rsidRPr="00512008" w:rsidRDefault="0081056E" w:rsidP="000C51E4">
      <w:pPr>
        <w:pStyle w:val="Exercise-Normalnospacingwtab"/>
        <w:numPr>
          <w:ilvl w:val="0"/>
          <w:numId w:val="28"/>
        </w:numPr>
        <w:rPr>
          <w:b/>
        </w:rPr>
      </w:pPr>
      <w:r w:rsidRPr="00512008">
        <w:t>His-EGFR-M1-FLAG</w:t>
      </w:r>
    </w:p>
    <w:p w14:paraId="45BF1642" w14:textId="77777777" w:rsidR="0081056E" w:rsidRPr="00512008" w:rsidRDefault="0081056E" w:rsidP="000C51E4">
      <w:pPr>
        <w:pStyle w:val="Exercise-Normalnospacingwtab"/>
        <w:numPr>
          <w:ilvl w:val="0"/>
          <w:numId w:val="28"/>
        </w:numPr>
        <w:rPr>
          <w:b/>
        </w:rPr>
      </w:pPr>
      <w:r w:rsidRPr="00512008">
        <w:t>His-EGFR-M2-FLAG</w:t>
      </w:r>
    </w:p>
    <w:p w14:paraId="468AA9F9" w14:textId="77777777" w:rsidR="00DF46AB" w:rsidRPr="00512008" w:rsidRDefault="00DF46AB" w:rsidP="000C51E4">
      <w:pPr>
        <w:pStyle w:val="Exercise-Normal"/>
      </w:pPr>
    </w:p>
    <w:p w14:paraId="50A7A147" w14:textId="77777777" w:rsidR="00DF46AB" w:rsidRPr="00512008" w:rsidRDefault="00DF46AB" w:rsidP="000C51E4">
      <w:pPr>
        <w:pStyle w:val="Exercise-Normal"/>
        <w:rPr>
          <w:b/>
        </w:rPr>
      </w:pPr>
      <w:r w:rsidRPr="00512008">
        <w:t>Variables to use:</w:t>
      </w:r>
    </w:p>
    <w:p w14:paraId="25E6714F" w14:textId="766CF6C8" w:rsidR="00DF46AB" w:rsidRPr="00512008" w:rsidRDefault="00DF46AB" w:rsidP="008769FE">
      <w:pPr>
        <w:pStyle w:val="Exercise-Normal"/>
        <w:numPr>
          <w:ilvl w:val="0"/>
          <w:numId w:val="25"/>
        </w:numPr>
      </w:pPr>
      <w:r w:rsidRPr="00512008">
        <w:t>Treatment Duration</w:t>
      </w:r>
    </w:p>
    <w:p w14:paraId="149598C0" w14:textId="77777777" w:rsidR="00DF46AB" w:rsidRPr="00512008" w:rsidRDefault="00DF46AB" w:rsidP="000C51E4">
      <w:pPr>
        <w:pStyle w:val="Exercise-Normal"/>
        <w:rPr>
          <w:b/>
        </w:rPr>
      </w:pPr>
      <w:r w:rsidRPr="00512008">
        <w:t>Treatment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7050AE" w:rsidRPr="00512008" w14:paraId="168DEBBD" w14:textId="77777777" w:rsidTr="00DF46AB">
        <w:tc>
          <w:tcPr>
            <w:tcW w:w="2952" w:type="dxa"/>
          </w:tcPr>
          <w:p w14:paraId="4A11C84E" w14:textId="77777777" w:rsidR="007050AE" w:rsidRPr="00512008" w:rsidRDefault="007050AE" w:rsidP="000C51E4">
            <w:pPr>
              <w:pStyle w:val="Exercise-Normal"/>
              <w:rPr>
                <w:b/>
              </w:rPr>
            </w:pPr>
            <w:r w:rsidRPr="00512008">
              <w:t>Treatment Name</w:t>
            </w:r>
          </w:p>
        </w:tc>
        <w:tc>
          <w:tcPr>
            <w:tcW w:w="2952" w:type="dxa"/>
          </w:tcPr>
          <w:p w14:paraId="273E27E9" w14:textId="77777777" w:rsidR="007050AE" w:rsidRPr="00512008" w:rsidRDefault="007050AE" w:rsidP="000C51E4">
            <w:pPr>
              <w:pStyle w:val="Exercise-Normal"/>
              <w:rPr>
                <w:b/>
              </w:rPr>
            </w:pPr>
            <w:commentRangeStart w:id="0"/>
            <w:r w:rsidRPr="00512008">
              <w:t>Treatment</w:t>
            </w:r>
            <w:commentRangeEnd w:id="0"/>
            <w:r w:rsidR="00273A76">
              <w:rPr>
                <w:rStyle w:val="CommentReference"/>
                <w:rFonts w:ascii="Times" w:hAnsi="Times"/>
              </w:rPr>
              <w:commentReference w:id="0"/>
            </w:r>
            <w:r w:rsidRPr="00512008">
              <w:t xml:space="preserve"> </w:t>
            </w:r>
            <w:commentRangeStart w:id="1"/>
            <w:r w:rsidRPr="00512008">
              <w:t>Duration</w:t>
            </w:r>
            <w:commentRangeEnd w:id="1"/>
            <w:r w:rsidR="00E01EFD">
              <w:rPr>
                <w:rStyle w:val="CommentReference"/>
                <w:rFonts w:ascii="Times" w:hAnsi="Times"/>
              </w:rPr>
              <w:commentReference w:id="1"/>
            </w:r>
          </w:p>
        </w:tc>
      </w:tr>
      <w:tr w:rsidR="00651E3F" w:rsidRPr="00512008" w14:paraId="38581EE2" w14:textId="77777777" w:rsidTr="00DF46AB">
        <w:tc>
          <w:tcPr>
            <w:tcW w:w="2952" w:type="dxa"/>
            <w:vMerge w:val="restart"/>
          </w:tcPr>
          <w:p w14:paraId="5D99802F" w14:textId="7D1FAD0F" w:rsidR="00651E3F" w:rsidRPr="00512008" w:rsidRDefault="00651E3F" w:rsidP="00D60081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64D772B3" w14:textId="6B088EB8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63A2A3A1" w14:textId="77777777" w:rsidTr="00DF46AB">
        <w:tc>
          <w:tcPr>
            <w:tcW w:w="2952" w:type="dxa"/>
            <w:vMerge/>
          </w:tcPr>
          <w:p w14:paraId="27A5A67C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18F0A97B" w14:textId="4741C037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0EEA1626" w14:textId="77777777" w:rsidTr="00DF46AB">
        <w:tc>
          <w:tcPr>
            <w:tcW w:w="2952" w:type="dxa"/>
            <w:vMerge/>
          </w:tcPr>
          <w:p w14:paraId="04C8B64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2304EC4D" w14:textId="1126280C" w:rsidR="00651E3F" w:rsidRPr="00512008" w:rsidRDefault="00651E3F" w:rsidP="00DE6AFB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5895F081" w14:textId="77777777" w:rsidTr="00DF46AB">
        <w:tc>
          <w:tcPr>
            <w:tcW w:w="2952" w:type="dxa"/>
            <w:vMerge w:val="restart"/>
          </w:tcPr>
          <w:p w14:paraId="456070EB" w14:textId="311CCE3B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1FD8BB4B" w14:textId="496B63D0" w:rsidR="00651E3F" w:rsidRPr="00512008" w:rsidRDefault="00651E3F" w:rsidP="00D60081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1C244FA3" w14:textId="77777777" w:rsidTr="00DF46AB">
        <w:tc>
          <w:tcPr>
            <w:tcW w:w="2952" w:type="dxa"/>
            <w:vMerge/>
          </w:tcPr>
          <w:p w14:paraId="0B3870E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0F5071A4" w14:textId="4D458CD5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</w:t>
            </w:r>
            <w:r w:rsidRPr="00512008">
              <w:t xml:space="preserve"> min</w:t>
            </w:r>
          </w:p>
        </w:tc>
      </w:tr>
      <w:tr w:rsidR="00651E3F" w:rsidRPr="00512008" w14:paraId="718153E8" w14:textId="77777777" w:rsidTr="00DF46AB">
        <w:tc>
          <w:tcPr>
            <w:tcW w:w="2952" w:type="dxa"/>
            <w:vMerge/>
          </w:tcPr>
          <w:p w14:paraId="380FD664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52A07A51" w14:textId="7FDB0642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 xml:space="preserve">6 </w:t>
            </w:r>
            <w:r>
              <w:t>hr</w:t>
            </w:r>
            <w:r w:rsidR="00C30CD9">
              <w:t>s</w:t>
            </w:r>
          </w:p>
        </w:tc>
      </w:tr>
      <w:tr w:rsidR="00D60081" w:rsidRPr="00512008" w14:paraId="4503E227" w14:textId="77777777" w:rsidTr="007050AE">
        <w:tc>
          <w:tcPr>
            <w:tcW w:w="2952" w:type="dxa"/>
          </w:tcPr>
          <w:p w14:paraId="1BB30DD6" w14:textId="76FAD65C" w:rsidR="00D60081" w:rsidRPr="00512008" w:rsidRDefault="00651E3F" w:rsidP="000C51E4">
            <w:pPr>
              <w:pStyle w:val="Exercise-Normal"/>
            </w:pPr>
            <w:r>
              <w:t>Growth media + b</w:t>
            </w:r>
            <w:r w:rsidR="00D60081">
              <w:t>uffer</w:t>
            </w:r>
          </w:p>
        </w:tc>
        <w:tc>
          <w:tcPr>
            <w:tcW w:w="2952" w:type="dxa"/>
          </w:tcPr>
          <w:p w14:paraId="3F268D34" w14:textId="60501B3F" w:rsidR="00D60081" w:rsidRDefault="00D60081" w:rsidP="00DE6AFB">
            <w:pPr>
              <w:pStyle w:val="Exercise-Normal"/>
            </w:pPr>
            <w:r>
              <w:t>30 min</w:t>
            </w:r>
          </w:p>
        </w:tc>
      </w:tr>
      <w:tr w:rsidR="007050AE" w:rsidRPr="00512008" w14:paraId="6528547F" w14:textId="77777777" w:rsidTr="007050AE">
        <w:tc>
          <w:tcPr>
            <w:tcW w:w="2952" w:type="dxa"/>
          </w:tcPr>
          <w:p w14:paraId="097CED5C" w14:textId="77777777" w:rsidR="007050AE" w:rsidRPr="00512008" w:rsidRDefault="007050AE" w:rsidP="000C51E4">
            <w:pPr>
              <w:pStyle w:val="Exercise-Normal"/>
              <w:rPr>
                <w:b/>
              </w:rPr>
            </w:pPr>
            <w:r w:rsidRPr="00512008">
              <w:t>Growth Media + ProK</w:t>
            </w:r>
          </w:p>
        </w:tc>
        <w:tc>
          <w:tcPr>
            <w:tcW w:w="2952" w:type="dxa"/>
          </w:tcPr>
          <w:p w14:paraId="18AAA27D" w14:textId="352B8A6E" w:rsidR="007050AE" w:rsidRPr="00512008" w:rsidRDefault="0015227E" w:rsidP="00DE6AFB">
            <w:pPr>
              <w:pStyle w:val="Exercise-Normal"/>
              <w:rPr>
                <w:b/>
              </w:rPr>
            </w:pPr>
            <w:r>
              <w:t xml:space="preserve">30 </w:t>
            </w:r>
            <w:r w:rsidR="00DE6AFB">
              <w:t>min</w:t>
            </w:r>
          </w:p>
        </w:tc>
      </w:tr>
    </w:tbl>
    <w:p w14:paraId="573E8A17" w14:textId="77777777" w:rsidR="00DF46AB" w:rsidRPr="00512008" w:rsidRDefault="00DF46AB" w:rsidP="000C51E4">
      <w:pPr>
        <w:pStyle w:val="Exercise-Normal"/>
      </w:pPr>
    </w:p>
    <w:p w14:paraId="15447B29" w14:textId="5FD045FE" w:rsidR="00DF46AB" w:rsidRPr="00512008" w:rsidRDefault="00DF46AB" w:rsidP="000C51E4">
      <w:pPr>
        <w:pStyle w:val="Exercise-Normal"/>
        <w:rPr>
          <w:b/>
        </w:rPr>
      </w:pPr>
      <w:r w:rsidRPr="00512008">
        <w:t xml:space="preserve">Use </w:t>
      </w:r>
      <w:r w:rsidRPr="00512008">
        <w:rPr>
          <w:u w:val="single"/>
        </w:rPr>
        <w:t>only</w:t>
      </w:r>
      <w:r w:rsidRPr="00512008">
        <w:t xml:space="preserve"> the following samples for experiments</w:t>
      </w:r>
      <w:r w:rsidR="00AB037F" w:rsidRPr="00512008">
        <w:t xml:space="preserve"> (delete the other combinations)</w:t>
      </w:r>
      <w:r w:rsidRPr="0051200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F46AB" w:rsidRPr="00512008" w14:paraId="0F7FAE19" w14:textId="77777777" w:rsidTr="00DF46AB">
        <w:tc>
          <w:tcPr>
            <w:tcW w:w="2952" w:type="dxa"/>
          </w:tcPr>
          <w:p w14:paraId="7F358F76" w14:textId="77777777" w:rsidR="00DF46AB" w:rsidRPr="00512008" w:rsidRDefault="00DF46AB" w:rsidP="000C51E4">
            <w:pPr>
              <w:pStyle w:val="Exercise-Normal"/>
              <w:rPr>
                <w:b/>
              </w:rPr>
            </w:pPr>
            <w:r w:rsidRPr="00512008">
              <w:t>Strain</w:t>
            </w:r>
          </w:p>
        </w:tc>
        <w:tc>
          <w:tcPr>
            <w:tcW w:w="2952" w:type="dxa"/>
          </w:tcPr>
          <w:p w14:paraId="44CD8B37" w14:textId="77777777" w:rsidR="00DF46AB" w:rsidRPr="00512008" w:rsidRDefault="00DF46AB" w:rsidP="000C51E4">
            <w:pPr>
              <w:pStyle w:val="Exercise-Normal"/>
              <w:rPr>
                <w:b/>
              </w:rPr>
            </w:pPr>
            <w:r w:rsidRPr="00512008">
              <w:t>Treatment</w:t>
            </w:r>
          </w:p>
        </w:tc>
        <w:tc>
          <w:tcPr>
            <w:tcW w:w="2952" w:type="dxa"/>
          </w:tcPr>
          <w:p w14:paraId="1C62A5CF" w14:textId="77777777" w:rsidR="00DF46AB" w:rsidRPr="00512008" w:rsidRDefault="00DF46AB" w:rsidP="000C51E4">
            <w:pPr>
              <w:pStyle w:val="Exercise-Normal"/>
              <w:rPr>
                <w:b/>
              </w:rPr>
            </w:pPr>
            <w:commentRangeStart w:id="3"/>
            <w:r w:rsidRPr="00512008">
              <w:t>Treatment Duration</w:t>
            </w:r>
            <w:commentRangeEnd w:id="3"/>
            <w:r w:rsidR="00273A76">
              <w:rPr>
                <w:rStyle w:val="CommentReference"/>
                <w:rFonts w:ascii="Times" w:hAnsi="Times"/>
              </w:rPr>
              <w:commentReference w:id="3"/>
            </w:r>
          </w:p>
        </w:tc>
      </w:tr>
      <w:tr w:rsidR="00651E3F" w:rsidRPr="00512008" w14:paraId="700412B4" w14:textId="77777777" w:rsidTr="00DF46AB">
        <w:tc>
          <w:tcPr>
            <w:tcW w:w="2952" w:type="dxa"/>
            <w:vMerge w:val="restart"/>
          </w:tcPr>
          <w:p w14:paraId="3046BBE4" w14:textId="27B11A19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>WT-EGF</w:t>
            </w:r>
            <w:r>
              <w:t>R</w:t>
            </w:r>
          </w:p>
        </w:tc>
        <w:tc>
          <w:tcPr>
            <w:tcW w:w="2952" w:type="dxa"/>
            <w:vMerge w:val="restart"/>
          </w:tcPr>
          <w:p w14:paraId="24A2E642" w14:textId="503DBA13" w:rsidR="00651E3F" w:rsidRPr="00512008" w:rsidRDefault="00651E3F" w:rsidP="00D60081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18682FF2" w14:textId="738B939C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6052D230" w14:textId="77777777" w:rsidTr="00DF46AB">
        <w:tc>
          <w:tcPr>
            <w:tcW w:w="2952" w:type="dxa"/>
            <w:vMerge/>
          </w:tcPr>
          <w:p w14:paraId="674E81A5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49D07354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5CE535EE" w14:textId="4ED10D66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0D7A1108" w14:textId="77777777" w:rsidTr="00DF46AB">
        <w:tc>
          <w:tcPr>
            <w:tcW w:w="2952" w:type="dxa"/>
            <w:vMerge/>
          </w:tcPr>
          <w:p w14:paraId="64565666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5F3D7486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53AC20FB" w14:textId="108C1122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21C13714" w14:textId="77777777" w:rsidTr="00DF46AB">
        <w:tc>
          <w:tcPr>
            <w:tcW w:w="2952" w:type="dxa"/>
            <w:vMerge/>
          </w:tcPr>
          <w:p w14:paraId="1EEC1D3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 w:val="restart"/>
          </w:tcPr>
          <w:p w14:paraId="6328F754" w14:textId="1F42857B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35A54E7F" w14:textId="6938D3CE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094E7F60" w14:textId="77777777" w:rsidTr="00DF46AB">
        <w:tc>
          <w:tcPr>
            <w:tcW w:w="2952" w:type="dxa"/>
            <w:vMerge/>
          </w:tcPr>
          <w:p w14:paraId="0C6AC50C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77161B79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2628E10D" w14:textId="7A776B12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47592314" w14:textId="77777777" w:rsidTr="00DF46AB">
        <w:tc>
          <w:tcPr>
            <w:tcW w:w="2952" w:type="dxa"/>
            <w:vMerge/>
          </w:tcPr>
          <w:p w14:paraId="23793C9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7D159DCE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4153CFD6" w14:textId="687A0244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7A2F75B5" w14:textId="77777777" w:rsidTr="00DF46AB">
        <w:tc>
          <w:tcPr>
            <w:tcW w:w="2952" w:type="dxa"/>
            <w:vMerge/>
          </w:tcPr>
          <w:p w14:paraId="41949E2E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7D853029" w14:textId="50C1D7F1" w:rsidR="00651E3F" w:rsidRPr="00512008" w:rsidRDefault="00651E3F" w:rsidP="000C51E4">
            <w:pPr>
              <w:pStyle w:val="Exercise-Normal"/>
            </w:pPr>
            <w:r>
              <w:t>Growth media + buffer</w:t>
            </w:r>
          </w:p>
        </w:tc>
        <w:tc>
          <w:tcPr>
            <w:tcW w:w="2952" w:type="dxa"/>
          </w:tcPr>
          <w:p w14:paraId="799592D9" w14:textId="3896686B" w:rsidR="00651E3F" w:rsidRDefault="00651E3F" w:rsidP="000C51E4">
            <w:pPr>
              <w:pStyle w:val="Exercise-Normal"/>
            </w:pPr>
            <w:r>
              <w:t>30 min</w:t>
            </w:r>
            <w:r>
              <w:tab/>
            </w:r>
          </w:p>
        </w:tc>
      </w:tr>
      <w:tr w:rsidR="00651E3F" w:rsidRPr="00512008" w14:paraId="2B4922F0" w14:textId="77777777" w:rsidTr="00DF46AB">
        <w:tc>
          <w:tcPr>
            <w:tcW w:w="2952" w:type="dxa"/>
            <w:vMerge/>
          </w:tcPr>
          <w:p w14:paraId="728B136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5C74CD88" w14:textId="75A467EF" w:rsidR="00651E3F" w:rsidRPr="00512008" w:rsidRDefault="00651E3F" w:rsidP="000C51E4">
            <w:pPr>
              <w:pStyle w:val="Exercise-Normal"/>
            </w:pPr>
            <w:r>
              <w:t>Growth m</w:t>
            </w:r>
            <w:r w:rsidRPr="000C51E4">
              <w:t>edia + ProK</w:t>
            </w:r>
          </w:p>
        </w:tc>
        <w:tc>
          <w:tcPr>
            <w:tcW w:w="2952" w:type="dxa"/>
          </w:tcPr>
          <w:p w14:paraId="07FDB659" w14:textId="4ED85C60" w:rsidR="00651E3F" w:rsidRDefault="00651E3F" w:rsidP="000C51E4">
            <w:pPr>
              <w:pStyle w:val="Exercise-Normal"/>
            </w:pPr>
            <w:r>
              <w:t>30 min</w:t>
            </w:r>
            <w:r>
              <w:tab/>
            </w:r>
          </w:p>
        </w:tc>
      </w:tr>
      <w:tr w:rsidR="00651E3F" w:rsidRPr="00512008" w14:paraId="54457F76" w14:textId="77777777" w:rsidTr="00DF46AB">
        <w:tc>
          <w:tcPr>
            <w:tcW w:w="2952" w:type="dxa"/>
            <w:vMerge w:val="restart"/>
          </w:tcPr>
          <w:p w14:paraId="48E4709D" w14:textId="4CD76095" w:rsidR="00651E3F" w:rsidRPr="000C51E4" w:rsidRDefault="00651E3F" w:rsidP="000C51E4">
            <w:pPr>
              <w:pStyle w:val="Exercise-Normal"/>
            </w:pPr>
            <w:r w:rsidRPr="000C51E4">
              <w:t>EGFR Null</w:t>
            </w:r>
          </w:p>
        </w:tc>
        <w:tc>
          <w:tcPr>
            <w:tcW w:w="2952" w:type="dxa"/>
            <w:vMerge w:val="restart"/>
          </w:tcPr>
          <w:p w14:paraId="7EC10AF4" w14:textId="2CB9569C" w:rsidR="00651E3F" w:rsidRPr="000C51E4" w:rsidRDefault="00651E3F" w:rsidP="00D60081">
            <w:pPr>
              <w:pStyle w:val="Exercise-Normal"/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4ECE1D43" w14:textId="77A59943" w:rsidR="00651E3F" w:rsidRPr="00512008" w:rsidRDefault="00651E3F" w:rsidP="000C51E4">
            <w:pPr>
              <w:pStyle w:val="Exercise-Normal"/>
            </w:pPr>
            <w:r>
              <w:t>30 sec</w:t>
            </w:r>
          </w:p>
        </w:tc>
      </w:tr>
      <w:tr w:rsidR="00651E3F" w:rsidRPr="00512008" w14:paraId="33B69DB7" w14:textId="77777777" w:rsidTr="00DF46AB">
        <w:tc>
          <w:tcPr>
            <w:tcW w:w="2952" w:type="dxa"/>
            <w:vMerge/>
          </w:tcPr>
          <w:p w14:paraId="39FD394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428B95C4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7FFD4E6D" w14:textId="3524E9A1" w:rsidR="00651E3F" w:rsidRPr="00512008" w:rsidRDefault="00651E3F" w:rsidP="000C51E4">
            <w:pPr>
              <w:pStyle w:val="Exercise-Normal"/>
            </w:pPr>
            <w:r>
              <w:t>1 min</w:t>
            </w:r>
          </w:p>
        </w:tc>
      </w:tr>
      <w:tr w:rsidR="00651E3F" w:rsidRPr="00512008" w14:paraId="50136494" w14:textId="77777777" w:rsidTr="00DF46AB">
        <w:tc>
          <w:tcPr>
            <w:tcW w:w="2952" w:type="dxa"/>
            <w:vMerge/>
          </w:tcPr>
          <w:p w14:paraId="14E9F2A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6E0E24E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2FAB0CB6" w14:textId="2BB5DE65" w:rsidR="00651E3F" w:rsidRPr="00512008" w:rsidRDefault="00651E3F" w:rsidP="000C51E4">
            <w:pPr>
              <w:pStyle w:val="Exercise-Normal"/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2B2F337F" w14:textId="77777777" w:rsidTr="00DF46AB">
        <w:tc>
          <w:tcPr>
            <w:tcW w:w="2952" w:type="dxa"/>
            <w:vMerge/>
          </w:tcPr>
          <w:p w14:paraId="34359997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 w:val="restart"/>
          </w:tcPr>
          <w:p w14:paraId="07521804" w14:textId="7435A7C4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737002FA" w14:textId="4873A89C" w:rsidR="00651E3F" w:rsidRPr="00512008" w:rsidRDefault="00651E3F" w:rsidP="000C51E4">
            <w:pPr>
              <w:pStyle w:val="Exercise-Normal"/>
            </w:pPr>
            <w:r>
              <w:t>30 sec</w:t>
            </w:r>
          </w:p>
        </w:tc>
      </w:tr>
      <w:tr w:rsidR="00651E3F" w:rsidRPr="00512008" w14:paraId="1A1DC09A" w14:textId="77777777" w:rsidTr="00DF46AB">
        <w:tc>
          <w:tcPr>
            <w:tcW w:w="2952" w:type="dxa"/>
            <w:vMerge/>
          </w:tcPr>
          <w:p w14:paraId="5254D8E5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1C11AC5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6D0CAB8A" w14:textId="77B7C665" w:rsidR="00651E3F" w:rsidRPr="00512008" w:rsidRDefault="00651E3F" w:rsidP="000C51E4">
            <w:pPr>
              <w:pStyle w:val="Exercise-Normal"/>
            </w:pPr>
            <w:r>
              <w:t>1 min</w:t>
            </w:r>
          </w:p>
        </w:tc>
      </w:tr>
      <w:tr w:rsidR="00651E3F" w:rsidRPr="00512008" w14:paraId="38EFA8F0" w14:textId="77777777" w:rsidTr="00DF46AB">
        <w:tc>
          <w:tcPr>
            <w:tcW w:w="2952" w:type="dxa"/>
            <w:vMerge/>
          </w:tcPr>
          <w:p w14:paraId="7283EE62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4A5D1731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704F9AB9" w14:textId="7B218D8C" w:rsidR="00651E3F" w:rsidRPr="00512008" w:rsidRDefault="00651E3F" w:rsidP="000C51E4">
            <w:pPr>
              <w:pStyle w:val="Exercise-Normal"/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68898FD6" w14:textId="77777777" w:rsidTr="00DF46AB">
        <w:tc>
          <w:tcPr>
            <w:tcW w:w="2952" w:type="dxa"/>
            <w:vMerge/>
          </w:tcPr>
          <w:p w14:paraId="56593F5F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38E0FC93" w14:textId="14D3A7B9" w:rsidR="00651E3F" w:rsidRPr="000C51E4" w:rsidRDefault="00651E3F" w:rsidP="000C51E4">
            <w:pPr>
              <w:pStyle w:val="Exercise-Normal"/>
            </w:pPr>
            <w:r>
              <w:t>Growth media + buffer</w:t>
            </w:r>
          </w:p>
        </w:tc>
        <w:tc>
          <w:tcPr>
            <w:tcW w:w="2952" w:type="dxa"/>
          </w:tcPr>
          <w:p w14:paraId="2A465DCF" w14:textId="52DDF92B" w:rsidR="00651E3F" w:rsidRDefault="00651E3F" w:rsidP="000C51E4">
            <w:pPr>
              <w:pStyle w:val="Exercise-Normal"/>
            </w:pPr>
            <w:r>
              <w:t>30 min</w:t>
            </w:r>
            <w:r>
              <w:tab/>
            </w:r>
          </w:p>
        </w:tc>
      </w:tr>
      <w:tr w:rsidR="00651E3F" w:rsidRPr="00512008" w14:paraId="20CAED0B" w14:textId="77777777" w:rsidTr="00DF46AB">
        <w:tc>
          <w:tcPr>
            <w:tcW w:w="2952" w:type="dxa"/>
            <w:vMerge/>
          </w:tcPr>
          <w:p w14:paraId="0FE17666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5787D031" w14:textId="4F9BECD4" w:rsidR="00651E3F" w:rsidRPr="000C51E4" w:rsidRDefault="00651E3F" w:rsidP="000C51E4">
            <w:pPr>
              <w:pStyle w:val="Exercise-Normal"/>
            </w:pPr>
            <w:r>
              <w:t>Growth m</w:t>
            </w:r>
            <w:r w:rsidRPr="000C51E4">
              <w:t>edia + ProK</w:t>
            </w:r>
          </w:p>
        </w:tc>
        <w:tc>
          <w:tcPr>
            <w:tcW w:w="2952" w:type="dxa"/>
          </w:tcPr>
          <w:p w14:paraId="104ACDEE" w14:textId="56E5F43B" w:rsidR="00651E3F" w:rsidRPr="00512008" w:rsidRDefault="00651E3F" w:rsidP="00D60081">
            <w:pPr>
              <w:pStyle w:val="Exercise-Normal"/>
              <w:tabs>
                <w:tab w:val="center" w:pos="1368"/>
              </w:tabs>
            </w:pPr>
            <w:r>
              <w:t>30 min</w:t>
            </w:r>
            <w:r>
              <w:tab/>
            </w:r>
          </w:p>
        </w:tc>
      </w:tr>
      <w:tr w:rsidR="00651E3F" w:rsidRPr="00512008" w14:paraId="5E36B37B" w14:textId="77777777" w:rsidTr="00DF46AB">
        <w:tc>
          <w:tcPr>
            <w:tcW w:w="2952" w:type="dxa"/>
            <w:vMerge w:val="restart"/>
          </w:tcPr>
          <w:p w14:paraId="41A3840B" w14:textId="0A205559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EGFR-M1</w:t>
            </w:r>
          </w:p>
        </w:tc>
        <w:tc>
          <w:tcPr>
            <w:tcW w:w="2952" w:type="dxa"/>
            <w:vMerge w:val="restart"/>
          </w:tcPr>
          <w:p w14:paraId="390D624D" w14:textId="5CC1C4C4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518108AD" w14:textId="527E802A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617A73DF" w14:textId="77777777" w:rsidTr="00DF46AB">
        <w:tc>
          <w:tcPr>
            <w:tcW w:w="2952" w:type="dxa"/>
            <w:vMerge/>
          </w:tcPr>
          <w:p w14:paraId="73905F54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04A61E11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73DC3216" w14:textId="70DCF2B1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3CA2D714" w14:textId="77777777" w:rsidTr="00DF46AB">
        <w:tc>
          <w:tcPr>
            <w:tcW w:w="2952" w:type="dxa"/>
            <w:vMerge/>
          </w:tcPr>
          <w:p w14:paraId="31BC11D9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17057186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46E0E44A" w14:textId="5140314A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41EB7623" w14:textId="77777777" w:rsidTr="00DF46AB">
        <w:tc>
          <w:tcPr>
            <w:tcW w:w="2952" w:type="dxa"/>
            <w:vMerge/>
          </w:tcPr>
          <w:p w14:paraId="4E21FF32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 w:val="restart"/>
          </w:tcPr>
          <w:p w14:paraId="0947EE58" w14:textId="5BF9ED6F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278F5CE5" w14:textId="4A3FA145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029D8CB5" w14:textId="77777777" w:rsidTr="00DF46AB">
        <w:tc>
          <w:tcPr>
            <w:tcW w:w="2952" w:type="dxa"/>
            <w:vMerge/>
          </w:tcPr>
          <w:p w14:paraId="011FF85B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42877427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617FE5BE" w14:textId="4663A7EA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56B09EF6" w14:textId="77777777" w:rsidTr="00DF46AB">
        <w:tc>
          <w:tcPr>
            <w:tcW w:w="2952" w:type="dxa"/>
            <w:vMerge/>
          </w:tcPr>
          <w:p w14:paraId="712BB7B2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35330D7F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029985DA" w14:textId="26AFC06C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61174F44" w14:textId="77777777" w:rsidTr="00DF46AB">
        <w:tc>
          <w:tcPr>
            <w:tcW w:w="2952" w:type="dxa"/>
            <w:vMerge w:val="restart"/>
          </w:tcPr>
          <w:p w14:paraId="50CF27FF" w14:textId="4A27C5E1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EGFR-M2</w:t>
            </w:r>
          </w:p>
        </w:tc>
        <w:tc>
          <w:tcPr>
            <w:tcW w:w="2952" w:type="dxa"/>
            <w:vMerge w:val="restart"/>
          </w:tcPr>
          <w:p w14:paraId="363E504F" w14:textId="30457E77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0F9BA50B" w14:textId="54BA8C50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4F24A219" w14:textId="77777777" w:rsidTr="00DF46AB">
        <w:tc>
          <w:tcPr>
            <w:tcW w:w="2952" w:type="dxa"/>
            <w:vMerge/>
          </w:tcPr>
          <w:p w14:paraId="5648CD5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41FAD3E1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4E9F44F1" w14:textId="58654739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46D12595" w14:textId="77777777" w:rsidTr="00DF46AB">
        <w:tc>
          <w:tcPr>
            <w:tcW w:w="2952" w:type="dxa"/>
            <w:vMerge/>
          </w:tcPr>
          <w:p w14:paraId="4B6B7D09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75A8A7F2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623FDB69" w14:textId="3F75AF39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097B9F63" w14:textId="77777777" w:rsidTr="00DF46AB">
        <w:tc>
          <w:tcPr>
            <w:tcW w:w="2952" w:type="dxa"/>
            <w:vMerge/>
          </w:tcPr>
          <w:p w14:paraId="609BA82F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 w:val="restart"/>
          </w:tcPr>
          <w:p w14:paraId="4E8FF1DC" w14:textId="380A5921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033E5626" w14:textId="2DEF0E70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41F1F08A" w14:textId="77777777" w:rsidTr="00DF46AB">
        <w:tc>
          <w:tcPr>
            <w:tcW w:w="2952" w:type="dxa"/>
            <w:vMerge/>
          </w:tcPr>
          <w:p w14:paraId="669E598E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63DE7D15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69717DBF" w14:textId="585842FA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0F140588" w14:textId="77777777" w:rsidTr="00DF46AB">
        <w:tc>
          <w:tcPr>
            <w:tcW w:w="2952" w:type="dxa"/>
            <w:vMerge/>
          </w:tcPr>
          <w:p w14:paraId="79A5A40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6292FF87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3C61CD76" w14:textId="20CFFC32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57846E49" w14:textId="77777777" w:rsidTr="00DF46AB">
        <w:tc>
          <w:tcPr>
            <w:tcW w:w="2952" w:type="dxa"/>
            <w:vMerge w:val="restart"/>
          </w:tcPr>
          <w:p w14:paraId="0E24E7D5" w14:textId="77777777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>NoUB</w:t>
            </w:r>
          </w:p>
        </w:tc>
        <w:tc>
          <w:tcPr>
            <w:tcW w:w="2952" w:type="dxa"/>
            <w:vMerge w:val="restart"/>
          </w:tcPr>
          <w:p w14:paraId="38DE9D69" w14:textId="012097D4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4F49A67A" w14:textId="5BBF4A43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287F56F3" w14:textId="77777777" w:rsidTr="00DF46AB">
        <w:tc>
          <w:tcPr>
            <w:tcW w:w="2952" w:type="dxa"/>
            <w:vMerge/>
          </w:tcPr>
          <w:p w14:paraId="0E87C9CE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0A558ACD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0EBA9F56" w14:textId="53B325FE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4B267543" w14:textId="77777777" w:rsidTr="00DF46AB">
        <w:tc>
          <w:tcPr>
            <w:tcW w:w="2952" w:type="dxa"/>
            <w:vMerge/>
          </w:tcPr>
          <w:p w14:paraId="38375E4D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3F29886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376224B1" w14:textId="4561EB04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4D603A9F" w14:textId="77777777" w:rsidTr="00DF46AB">
        <w:tc>
          <w:tcPr>
            <w:tcW w:w="2952" w:type="dxa"/>
            <w:vMerge/>
          </w:tcPr>
          <w:p w14:paraId="1D6D78D0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 w:val="restart"/>
          </w:tcPr>
          <w:p w14:paraId="0BC08581" w14:textId="308D4A69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73CE5358" w14:textId="535C5E1C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53CC0641" w14:textId="77777777" w:rsidTr="00DF46AB">
        <w:tc>
          <w:tcPr>
            <w:tcW w:w="2952" w:type="dxa"/>
            <w:vMerge/>
          </w:tcPr>
          <w:p w14:paraId="7FB5D613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7DE2A1D1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7A66C622" w14:textId="3DB91CDC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7211BD5A" w14:textId="77777777" w:rsidTr="00DF46AB">
        <w:tc>
          <w:tcPr>
            <w:tcW w:w="2952" w:type="dxa"/>
            <w:vMerge/>
          </w:tcPr>
          <w:p w14:paraId="5518C7D9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32B7C0AD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4E677574" w14:textId="660ABF83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1823335B" w14:textId="77777777" w:rsidTr="00DF46AB">
        <w:tc>
          <w:tcPr>
            <w:tcW w:w="2952" w:type="dxa"/>
            <w:vMerge w:val="restart"/>
          </w:tcPr>
          <w:p w14:paraId="2D9A1A36" w14:textId="77777777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>ConstActive</w:t>
            </w:r>
          </w:p>
        </w:tc>
        <w:tc>
          <w:tcPr>
            <w:tcW w:w="2952" w:type="dxa"/>
            <w:vMerge w:val="restart"/>
          </w:tcPr>
          <w:p w14:paraId="0BEC4E7B" w14:textId="10185E6F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 xml:space="preserve">edia </w:t>
            </w:r>
            <w:r>
              <w:t>only</w:t>
            </w:r>
          </w:p>
        </w:tc>
        <w:tc>
          <w:tcPr>
            <w:tcW w:w="2952" w:type="dxa"/>
          </w:tcPr>
          <w:p w14:paraId="038B7564" w14:textId="794994A5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2FCEA36D" w14:textId="77777777" w:rsidTr="00DF46AB">
        <w:tc>
          <w:tcPr>
            <w:tcW w:w="2952" w:type="dxa"/>
            <w:vMerge/>
          </w:tcPr>
          <w:p w14:paraId="1975DC1D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598A04E6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1EEAC685" w14:textId="08107E5A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734ECB41" w14:textId="77777777" w:rsidTr="00DF46AB">
        <w:tc>
          <w:tcPr>
            <w:tcW w:w="2952" w:type="dxa"/>
            <w:vMerge/>
          </w:tcPr>
          <w:p w14:paraId="25604E89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7AB1B19C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0DF7B7B1" w14:textId="5881DDE8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33BB2CCB" w14:textId="77777777" w:rsidTr="00DF46AB">
        <w:tc>
          <w:tcPr>
            <w:tcW w:w="2952" w:type="dxa"/>
            <w:vMerge/>
          </w:tcPr>
          <w:p w14:paraId="30D8612B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 w:val="restart"/>
          </w:tcPr>
          <w:p w14:paraId="78147F77" w14:textId="12BCB05A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</w:t>
            </w:r>
            <w:r w:rsidRPr="00512008">
              <w:t>edia + EGF</w:t>
            </w:r>
          </w:p>
        </w:tc>
        <w:tc>
          <w:tcPr>
            <w:tcW w:w="2952" w:type="dxa"/>
          </w:tcPr>
          <w:p w14:paraId="456AF80F" w14:textId="73A527F2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30 sec</w:t>
            </w:r>
          </w:p>
        </w:tc>
      </w:tr>
      <w:tr w:rsidR="00651E3F" w:rsidRPr="00512008" w14:paraId="5D89D7F8" w14:textId="77777777" w:rsidTr="00DF46AB">
        <w:tc>
          <w:tcPr>
            <w:tcW w:w="2952" w:type="dxa"/>
            <w:vMerge/>
          </w:tcPr>
          <w:p w14:paraId="2EB23D51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06E7108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697235E1" w14:textId="1B8651B0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1 min</w:t>
            </w:r>
          </w:p>
        </w:tc>
      </w:tr>
      <w:tr w:rsidR="00651E3F" w:rsidRPr="00512008" w14:paraId="4B4F5818" w14:textId="77777777" w:rsidTr="00DF46AB">
        <w:tc>
          <w:tcPr>
            <w:tcW w:w="2952" w:type="dxa"/>
            <w:vMerge/>
          </w:tcPr>
          <w:p w14:paraId="0C2F4021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  <w:vMerge/>
          </w:tcPr>
          <w:p w14:paraId="0BBBEF35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43D48717" w14:textId="092AE4E0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6 hr</w:t>
            </w:r>
            <w:r w:rsidR="00C30CD9">
              <w:t>s</w:t>
            </w:r>
          </w:p>
        </w:tc>
      </w:tr>
      <w:tr w:rsidR="00651E3F" w:rsidRPr="00512008" w14:paraId="06F9B4F3" w14:textId="77777777" w:rsidTr="00DF46AB">
        <w:tc>
          <w:tcPr>
            <w:tcW w:w="2952" w:type="dxa"/>
            <w:vMerge w:val="restart"/>
          </w:tcPr>
          <w:p w14:paraId="3DF36949" w14:textId="77777777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>His-EGFR-FLAG</w:t>
            </w:r>
          </w:p>
        </w:tc>
        <w:tc>
          <w:tcPr>
            <w:tcW w:w="2952" w:type="dxa"/>
          </w:tcPr>
          <w:p w14:paraId="3E1AE3D2" w14:textId="3CD24D63" w:rsidR="00651E3F" w:rsidRPr="00512008" w:rsidRDefault="00651E3F" w:rsidP="000C51E4">
            <w:pPr>
              <w:pStyle w:val="Exercise-Normal"/>
              <w:rPr>
                <w:b/>
              </w:rPr>
            </w:pPr>
            <w:r>
              <w:t>Growth media + buffer</w:t>
            </w:r>
          </w:p>
        </w:tc>
        <w:tc>
          <w:tcPr>
            <w:tcW w:w="2952" w:type="dxa"/>
          </w:tcPr>
          <w:p w14:paraId="28A2C203" w14:textId="5C395356" w:rsidR="00651E3F" w:rsidRPr="00512008" w:rsidRDefault="00651E3F" w:rsidP="00E719D1">
            <w:pPr>
              <w:pStyle w:val="Exercise-Normal"/>
              <w:rPr>
                <w:b/>
              </w:rPr>
            </w:pPr>
            <w:r>
              <w:t>30 min</w:t>
            </w:r>
          </w:p>
        </w:tc>
      </w:tr>
      <w:tr w:rsidR="00651E3F" w:rsidRPr="00512008" w14:paraId="3F3F9072" w14:textId="77777777" w:rsidTr="00DF46AB">
        <w:tc>
          <w:tcPr>
            <w:tcW w:w="2952" w:type="dxa"/>
            <w:vMerge/>
          </w:tcPr>
          <w:p w14:paraId="349F892C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675E2DFB" w14:textId="048DF6A5" w:rsidR="00651E3F" w:rsidRPr="00512008" w:rsidRDefault="00651E3F" w:rsidP="00651E3F">
            <w:pPr>
              <w:pStyle w:val="Exercise-Normal"/>
              <w:rPr>
                <w:b/>
              </w:rPr>
            </w:pPr>
            <w:r w:rsidRPr="00512008">
              <w:t xml:space="preserve">Growth </w:t>
            </w:r>
            <w:r>
              <w:t>m</w:t>
            </w:r>
            <w:r w:rsidRPr="00512008">
              <w:t>edia + ProK</w:t>
            </w:r>
          </w:p>
        </w:tc>
        <w:tc>
          <w:tcPr>
            <w:tcW w:w="2952" w:type="dxa"/>
          </w:tcPr>
          <w:p w14:paraId="2316DD96" w14:textId="7E344D5A" w:rsidR="00651E3F" w:rsidRPr="00512008" w:rsidRDefault="00651E3F" w:rsidP="00E719D1">
            <w:pPr>
              <w:pStyle w:val="Exercise-Normal"/>
              <w:rPr>
                <w:b/>
              </w:rPr>
            </w:pPr>
            <w:r>
              <w:t>30 min</w:t>
            </w:r>
          </w:p>
        </w:tc>
      </w:tr>
      <w:tr w:rsidR="00651E3F" w:rsidRPr="00512008" w14:paraId="34A040A0" w14:textId="77777777" w:rsidTr="00DF46AB">
        <w:tc>
          <w:tcPr>
            <w:tcW w:w="2952" w:type="dxa"/>
            <w:vMerge w:val="restart"/>
          </w:tcPr>
          <w:p w14:paraId="04952DCC" w14:textId="77777777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>His-EGFR-M1-FLAG</w:t>
            </w:r>
          </w:p>
        </w:tc>
        <w:tc>
          <w:tcPr>
            <w:tcW w:w="2952" w:type="dxa"/>
          </w:tcPr>
          <w:p w14:paraId="6A0AB06A" w14:textId="7214583F" w:rsidR="00651E3F" w:rsidRPr="00512008" w:rsidRDefault="00651E3F" w:rsidP="00651E3F">
            <w:pPr>
              <w:pStyle w:val="Exercise-Normal"/>
              <w:rPr>
                <w:b/>
              </w:rPr>
            </w:pPr>
            <w:r>
              <w:t>Growth media + buffer</w:t>
            </w:r>
          </w:p>
        </w:tc>
        <w:tc>
          <w:tcPr>
            <w:tcW w:w="2952" w:type="dxa"/>
          </w:tcPr>
          <w:p w14:paraId="371ED363" w14:textId="4307F635" w:rsidR="00651E3F" w:rsidRPr="00512008" w:rsidRDefault="00651E3F" w:rsidP="00E719D1">
            <w:pPr>
              <w:pStyle w:val="Exercise-Normal"/>
              <w:rPr>
                <w:b/>
              </w:rPr>
            </w:pPr>
            <w:r>
              <w:t>30 min</w:t>
            </w:r>
          </w:p>
        </w:tc>
      </w:tr>
      <w:tr w:rsidR="00651E3F" w:rsidRPr="00512008" w14:paraId="00EF20A9" w14:textId="77777777" w:rsidTr="00DF46AB">
        <w:tc>
          <w:tcPr>
            <w:tcW w:w="2952" w:type="dxa"/>
            <w:vMerge/>
          </w:tcPr>
          <w:p w14:paraId="02DC14CB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50165AFB" w14:textId="056FEECC" w:rsidR="00651E3F" w:rsidRPr="00512008" w:rsidRDefault="00651E3F" w:rsidP="00651E3F">
            <w:pPr>
              <w:pStyle w:val="Exercise-Normal"/>
              <w:rPr>
                <w:b/>
              </w:rPr>
            </w:pPr>
            <w:r w:rsidRPr="00512008">
              <w:t xml:space="preserve">Growth </w:t>
            </w:r>
            <w:r>
              <w:t>m</w:t>
            </w:r>
            <w:r w:rsidRPr="00512008">
              <w:t>edia + ProK</w:t>
            </w:r>
          </w:p>
        </w:tc>
        <w:tc>
          <w:tcPr>
            <w:tcW w:w="2952" w:type="dxa"/>
          </w:tcPr>
          <w:p w14:paraId="04AD219C" w14:textId="14678657" w:rsidR="00651E3F" w:rsidRPr="00512008" w:rsidRDefault="00651E3F" w:rsidP="00E719D1">
            <w:pPr>
              <w:pStyle w:val="Exercise-Normal"/>
              <w:rPr>
                <w:b/>
              </w:rPr>
            </w:pPr>
            <w:r>
              <w:t>30 min</w:t>
            </w:r>
          </w:p>
        </w:tc>
      </w:tr>
      <w:tr w:rsidR="00651E3F" w:rsidRPr="00512008" w14:paraId="38F06A30" w14:textId="77777777" w:rsidTr="00DF46AB">
        <w:tc>
          <w:tcPr>
            <w:tcW w:w="2952" w:type="dxa"/>
            <w:vMerge w:val="restart"/>
          </w:tcPr>
          <w:p w14:paraId="70C4B5B4" w14:textId="77777777" w:rsidR="00651E3F" w:rsidRPr="00512008" w:rsidRDefault="00651E3F" w:rsidP="000C51E4">
            <w:pPr>
              <w:pStyle w:val="Exercise-Normal"/>
              <w:rPr>
                <w:b/>
              </w:rPr>
            </w:pPr>
            <w:r w:rsidRPr="00512008">
              <w:t>His-EGFR-M2-FLAG</w:t>
            </w:r>
          </w:p>
        </w:tc>
        <w:tc>
          <w:tcPr>
            <w:tcW w:w="2952" w:type="dxa"/>
          </w:tcPr>
          <w:p w14:paraId="457BB114" w14:textId="5F18E204" w:rsidR="00651E3F" w:rsidRPr="00512008" w:rsidRDefault="00651E3F" w:rsidP="00651E3F">
            <w:pPr>
              <w:pStyle w:val="Exercise-Normal"/>
              <w:rPr>
                <w:b/>
              </w:rPr>
            </w:pPr>
            <w:r>
              <w:t>Growth media + buffer</w:t>
            </w:r>
          </w:p>
        </w:tc>
        <w:tc>
          <w:tcPr>
            <w:tcW w:w="2952" w:type="dxa"/>
          </w:tcPr>
          <w:p w14:paraId="354526DB" w14:textId="62997D10" w:rsidR="00651E3F" w:rsidRPr="00512008" w:rsidRDefault="00651E3F" w:rsidP="00E719D1">
            <w:pPr>
              <w:pStyle w:val="Exercise-Normal"/>
              <w:rPr>
                <w:b/>
              </w:rPr>
            </w:pPr>
            <w:r>
              <w:t>30 min</w:t>
            </w:r>
            <w:r w:rsidRPr="00512008">
              <w:t xml:space="preserve"> </w:t>
            </w:r>
          </w:p>
        </w:tc>
      </w:tr>
      <w:tr w:rsidR="00651E3F" w:rsidRPr="00512008" w14:paraId="0BBA6CCF" w14:textId="77777777" w:rsidTr="00DF46AB">
        <w:tc>
          <w:tcPr>
            <w:tcW w:w="2952" w:type="dxa"/>
            <w:vMerge/>
          </w:tcPr>
          <w:p w14:paraId="7A2689FA" w14:textId="77777777" w:rsidR="00651E3F" w:rsidRPr="00512008" w:rsidRDefault="00651E3F" w:rsidP="000C51E4">
            <w:pPr>
              <w:pStyle w:val="Exercise-Normal"/>
            </w:pPr>
          </w:p>
        </w:tc>
        <w:tc>
          <w:tcPr>
            <w:tcW w:w="2952" w:type="dxa"/>
          </w:tcPr>
          <w:p w14:paraId="33883428" w14:textId="195B7AC9" w:rsidR="00651E3F" w:rsidRPr="00512008" w:rsidRDefault="00651E3F" w:rsidP="00651E3F">
            <w:pPr>
              <w:pStyle w:val="Exercise-Normal"/>
              <w:rPr>
                <w:b/>
              </w:rPr>
            </w:pPr>
            <w:r w:rsidRPr="00512008">
              <w:t xml:space="preserve">Growth </w:t>
            </w:r>
            <w:r>
              <w:t>m</w:t>
            </w:r>
            <w:r w:rsidRPr="00512008">
              <w:t>edia + ProK</w:t>
            </w:r>
          </w:p>
        </w:tc>
        <w:tc>
          <w:tcPr>
            <w:tcW w:w="2952" w:type="dxa"/>
          </w:tcPr>
          <w:p w14:paraId="0B45B196" w14:textId="355FB743" w:rsidR="00651E3F" w:rsidRPr="00512008" w:rsidRDefault="00651E3F" w:rsidP="00E719D1">
            <w:pPr>
              <w:pStyle w:val="Exercise-Normal"/>
              <w:rPr>
                <w:b/>
              </w:rPr>
            </w:pPr>
            <w:r>
              <w:t xml:space="preserve">30 min </w:t>
            </w:r>
          </w:p>
        </w:tc>
      </w:tr>
    </w:tbl>
    <w:p w14:paraId="09ED0636" w14:textId="77777777" w:rsidR="00DF46AB" w:rsidRPr="00512008" w:rsidRDefault="00DF46AB" w:rsidP="000C51E4">
      <w:pPr>
        <w:pStyle w:val="Exercise-Normal"/>
      </w:pPr>
    </w:p>
    <w:p w14:paraId="65140441" w14:textId="4BBDCF89" w:rsidR="00DF46AB" w:rsidRPr="00512008" w:rsidRDefault="00512008" w:rsidP="000C51E4">
      <w:pPr>
        <w:pStyle w:val="Exercise-Normal"/>
        <w:rPr>
          <w:b/>
        </w:rPr>
      </w:pPr>
      <w:r w:rsidRPr="00512008">
        <w:t>Group by</w:t>
      </w:r>
      <w:r w:rsidR="00DF46AB" w:rsidRPr="00512008">
        <w:t>: Strains</w:t>
      </w:r>
    </w:p>
    <w:p w14:paraId="4BCF9A3A" w14:textId="39B14E18" w:rsidR="00512008" w:rsidRPr="00512008" w:rsidRDefault="00651E3F" w:rsidP="000C51E4">
      <w:pPr>
        <w:pStyle w:val="Exercise-Normal"/>
        <w:rPr>
          <w:b/>
        </w:rPr>
      </w:pPr>
      <w:r>
        <w:t>Then by Treatment, T</w:t>
      </w:r>
      <w:r w:rsidR="00512008" w:rsidRPr="00512008">
        <w:t>hen by duration</w:t>
      </w:r>
      <w:r>
        <w:t xml:space="preserve"> (this is default)</w:t>
      </w:r>
    </w:p>
    <w:p w14:paraId="4BF42C1F" w14:textId="77777777" w:rsidR="006310E3" w:rsidRPr="00512008" w:rsidRDefault="006310E3" w:rsidP="000C51E4">
      <w:pPr>
        <w:pStyle w:val="Exercise-Normal"/>
      </w:pPr>
    </w:p>
    <w:p w14:paraId="714D7A6C" w14:textId="77777777" w:rsidR="006310E3" w:rsidRPr="00512008" w:rsidRDefault="006310E3" w:rsidP="001C7C08">
      <w:pPr>
        <w:pStyle w:val="Exercise-Heading5"/>
      </w:pPr>
      <w:r w:rsidRPr="00512008">
        <w:t>Western Blotting</w:t>
      </w:r>
    </w:p>
    <w:p w14:paraId="445E8748" w14:textId="51A8B369" w:rsidR="006310E3" w:rsidRPr="00512008" w:rsidRDefault="00512008" w:rsidP="000C51E4">
      <w:pPr>
        <w:pStyle w:val="Exercise-Normal"/>
        <w:rPr>
          <w:b/>
        </w:rPr>
      </w:pPr>
      <w:r w:rsidRPr="00512008">
        <w:t>What s</w:t>
      </w:r>
      <w:r w:rsidR="006310E3" w:rsidRPr="00512008">
        <w:t xml:space="preserve">amples are </w:t>
      </w:r>
      <w:r w:rsidRPr="00512008">
        <w:t>available?</w:t>
      </w:r>
    </w:p>
    <w:p w14:paraId="7978AD58" w14:textId="77777777" w:rsidR="006310E3" w:rsidRPr="00512008" w:rsidRDefault="006310E3" w:rsidP="000C51E4">
      <w:pPr>
        <w:pStyle w:val="Exercise-Normal"/>
        <w:numPr>
          <w:ilvl w:val="0"/>
          <w:numId w:val="25"/>
        </w:numPr>
        <w:rPr>
          <w:b/>
        </w:rPr>
      </w:pPr>
      <w:r w:rsidRPr="00512008">
        <w:t>Whole cell lysate</w:t>
      </w:r>
    </w:p>
    <w:p w14:paraId="259F0128" w14:textId="77777777" w:rsidR="006310E3" w:rsidRPr="00512008" w:rsidRDefault="006310E3" w:rsidP="000C51E4">
      <w:pPr>
        <w:pStyle w:val="Exercise-Normal"/>
      </w:pPr>
    </w:p>
    <w:p w14:paraId="5FFC1C7E" w14:textId="77777777" w:rsidR="006310E3" w:rsidRPr="00512008" w:rsidRDefault="006310E3" w:rsidP="000C51E4">
      <w:pPr>
        <w:pStyle w:val="Exercise-Normal"/>
        <w:rPr>
          <w:b/>
        </w:rPr>
      </w:pPr>
      <w:r w:rsidRPr="00512008">
        <w:t>What percentage acrylamide?</w:t>
      </w:r>
    </w:p>
    <w:p w14:paraId="65DDFA1E" w14:textId="77777777" w:rsidR="006310E3" w:rsidRPr="00512008" w:rsidRDefault="006310E3" w:rsidP="000C51E4">
      <w:pPr>
        <w:pStyle w:val="Exercise-Normal"/>
        <w:numPr>
          <w:ilvl w:val="0"/>
          <w:numId w:val="25"/>
        </w:numPr>
        <w:rPr>
          <w:b/>
        </w:rPr>
      </w:pPr>
      <w:r w:rsidRPr="00512008">
        <w:t>10%</w:t>
      </w:r>
    </w:p>
    <w:p w14:paraId="0FD143C4" w14:textId="77777777" w:rsidR="006310E3" w:rsidRPr="00512008" w:rsidRDefault="006310E3" w:rsidP="000C51E4">
      <w:pPr>
        <w:pStyle w:val="Exercise-Normal"/>
        <w:numPr>
          <w:ilvl w:val="0"/>
          <w:numId w:val="25"/>
        </w:numPr>
        <w:rPr>
          <w:b/>
        </w:rPr>
      </w:pPr>
      <w:r w:rsidRPr="00512008">
        <w:t>12%</w:t>
      </w:r>
    </w:p>
    <w:p w14:paraId="6A217B23" w14:textId="77777777" w:rsidR="006310E3" w:rsidRPr="00512008" w:rsidRDefault="006310E3" w:rsidP="000C51E4">
      <w:pPr>
        <w:pStyle w:val="Exercise-Normal"/>
        <w:numPr>
          <w:ilvl w:val="0"/>
          <w:numId w:val="25"/>
        </w:numPr>
        <w:rPr>
          <w:b/>
        </w:rPr>
      </w:pPr>
      <w:r w:rsidRPr="00512008">
        <w:t>15%</w:t>
      </w:r>
    </w:p>
    <w:p w14:paraId="217DCBC1" w14:textId="77777777" w:rsidR="006310E3" w:rsidRPr="00512008" w:rsidRDefault="006310E3" w:rsidP="000C51E4">
      <w:pPr>
        <w:pStyle w:val="Exercise-Normal"/>
      </w:pPr>
    </w:p>
    <w:p w14:paraId="71FE5D03" w14:textId="77777777" w:rsidR="006310E3" w:rsidRPr="00512008" w:rsidRDefault="006310E3" w:rsidP="000C51E4">
      <w:pPr>
        <w:pStyle w:val="Exercise-Normal"/>
        <w:rPr>
          <w:b/>
        </w:rPr>
      </w:pPr>
      <w:r w:rsidRPr="00512008">
        <w:t>Antibodies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1"/>
        <w:gridCol w:w="4455"/>
      </w:tblGrid>
      <w:tr w:rsidR="006310E3" w:rsidRPr="00512008" w14:paraId="0F40582A" w14:textId="77777777" w:rsidTr="00512008">
        <w:tc>
          <w:tcPr>
            <w:tcW w:w="2485" w:type="pct"/>
          </w:tcPr>
          <w:p w14:paraId="46433B3E" w14:textId="77777777" w:rsidR="006310E3" w:rsidRPr="00512008" w:rsidRDefault="006310E3" w:rsidP="000C51E4">
            <w:pPr>
              <w:pStyle w:val="Exercise-Normal"/>
              <w:rPr>
                <w:b/>
              </w:rPr>
            </w:pPr>
            <w:r w:rsidRPr="00512008">
              <w:t>Primary</w:t>
            </w:r>
          </w:p>
        </w:tc>
        <w:tc>
          <w:tcPr>
            <w:tcW w:w="2515" w:type="pct"/>
          </w:tcPr>
          <w:p w14:paraId="1C449CCE" w14:textId="77777777" w:rsidR="006310E3" w:rsidRPr="00512008" w:rsidRDefault="006310E3" w:rsidP="000C51E4">
            <w:pPr>
              <w:pStyle w:val="Exercise-Normal"/>
              <w:rPr>
                <w:b/>
              </w:rPr>
            </w:pPr>
            <w:r w:rsidRPr="00512008">
              <w:t>Secondary</w:t>
            </w:r>
          </w:p>
        </w:tc>
      </w:tr>
      <w:tr w:rsidR="00FB0A0C" w:rsidRPr="00512008" w14:paraId="60E5091E" w14:textId="77777777" w:rsidTr="00512008">
        <w:tc>
          <w:tcPr>
            <w:tcW w:w="2485" w:type="pct"/>
          </w:tcPr>
          <w:p w14:paraId="3283081E" w14:textId="74AEEBAC" w:rsidR="00FB0A0C" w:rsidRPr="00512008" w:rsidRDefault="002D113A" w:rsidP="00253577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-EGFR</w:t>
            </w:r>
          </w:p>
        </w:tc>
        <w:tc>
          <w:tcPr>
            <w:tcW w:w="2515" w:type="pct"/>
          </w:tcPr>
          <w:p w14:paraId="67DB3DF7" w14:textId="3CD8AA90" w:rsidR="00FB0A0C" w:rsidRPr="00512008" w:rsidRDefault="00FB0A0C" w:rsidP="00253577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 w:rsidR="00253577">
              <w:t>a</w:t>
            </w:r>
            <w:r w:rsidR="00253577" w:rsidRPr="00512008">
              <w:t>nti</w:t>
            </w:r>
            <w:r w:rsidR="00651E3F">
              <w:t>-m</w:t>
            </w:r>
            <w:r w:rsidRPr="00512008">
              <w:t>ouse</w:t>
            </w:r>
            <w:r w:rsidR="00651E3F">
              <w:t xml:space="preserve"> HRP</w:t>
            </w:r>
          </w:p>
        </w:tc>
      </w:tr>
      <w:tr w:rsidR="00651E3F" w:rsidRPr="00512008" w14:paraId="5A411358" w14:textId="77777777" w:rsidTr="00512008">
        <w:tc>
          <w:tcPr>
            <w:tcW w:w="2485" w:type="pct"/>
          </w:tcPr>
          <w:p w14:paraId="4D9B9C50" w14:textId="352F9250" w:rsidR="00651E3F" w:rsidRPr="00512008" w:rsidRDefault="00651E3F" w:rsidP="00253577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>
              <w:t>a</w:t>
            </w:r>
            <w:r w:rsidRPr="00512008">
              <w:t xml:space="preserve">nti-pEGFR </w:t>
            </w:r>
          </w:p>
        </w:tc>
        <w:tc>
          <w:tcPr>
            <w:tcW w:w="2515" w:type="pct"/>
          </w:tcPr>
          <w:p w14:paraId="65C88FCA" w14:textId="5E4B7D81" w:rsidR="00651E3F" w:rsidRPr="00512008" w:rsidRDefault="00651E3F" w:rsidP="00253577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>
              <w:t>a</w:t>
            </w:r>
            <w:r w:rsidRPr="00512008">
              <w:t>nti</w:t>
            </w:r>
            <w:r>
              <w:t>-m</w:t>
            </w:r>
            <w:r w:rsidRPr="00512008">
              <w:t>ouse</w:t>
            </w:r>
            <w:r>
              <w:t xml:space="preserve"> HRP</w:t>
            </w:r>
          </w:p>
        </w:tc>
      </w:tr>
      <w:tr w:rsidR="00651E3F" w:rsidRPr="00512008" w14:paraId="5222D1C1" w14:textId="77777777" w:rsidTr="00512008">
        <w:tc>
          <w:tcPr>
            <w:tcW w:w="2485" w:type="pct"/>
          </w:tcPr>
          <w:p w14:paraId="0D900471" w14:textId="293FEFAD" w:rsidR="00651E3F" w:rsidRPr="00512008" w:rsidRDefault="00651E3F" w:rsidP="00253577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>
              <w:t>a</w:t>
            </w:r>
            <w:r w:rsidRPr="00512008">
              <w:t>nti-pMEK</w:t>
            </w:r>
          </w:p>
        </w:tc>
        <w:tc>
          <w:tcPr>
            <w:tcW w:w="2515" w:type="pct"/>
          </w:tcPr>
          <w:p w14:paraId="690724FC" w14:textId="224D6B40" w:rsidR="00651E3F" w:rsidRPr="00512008" w:rsidRDefault="00651E3F" w:rsidP="00651E3F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>
              <w:t>a</w:t>
            </w:r>
            <w:r w:rsidRPr="00512008">
              <w:t>nti</w:t>
            </w:r>
            <w:r>
              <w:t>-m</w:t>
            </w:r>
            <w:r w:rsidRPr="00512008">
              <w:t>ouse</w:t>
            </w:r>
            <w:r>
              <w:t xml:space="preserve"> HRP</w:t>
            </w:r>
          </w:p>
        </w:tc>
      </w:tr>
      <w:tr w:rsidR="00651E3F" w:rsidRPr="00512008" w14:paraId="74D06220" w14:textId="77777777" w:rsidTr="00512008">
        <w:tc>
          <w:tcPr>
            <w:tcW w:w="2485" w:type="pct"/>
          </w:tcPr>
          <w:p w14:paraId="1CD5BCC5" w14:textId="17E30087" w:rsidR="00651E3F" w:rsidRPr="00512008" w:rsidRDefault="00651E3F" w:rsidP="00253577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>
              <w:t>a</w:t>
            </w:r>
            <w:r w:rsidRPr="00512008">
              <w:t>nti-pRAF</w:t>
            </w:r>
          </w:p>
        </w:tc>
        <w:tc>
          <w:tcPr>
            <w:tcW w:w="2515" w:type="pct"/>
          </w:tcPr>
          <w:p w14:paraId="4EB79B5F" w14:textId="1A1E0A15" w:rsidR="00651E3F" w:rsidRPr="00512008" w:rsidRDefault="00651E3F" w:rsidP="00651E3F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>
              <w:t>a</w:t>
            </w:r>
            <w:r w:rsidRPr="00512008">
              <w:t>nti</w:t>
            </w:r>
            <w:r>
              <w:t>-m</w:t>
            </w:r>
            <w:r w:rsidRPr="00512008">
              <w:t>ouse</w:t>
            </w:r>
            <w:r>
              <w:t xml:space="preserve"> HRP</w:t>
            </w:r>
          </w:p>
        </w:tc>
      </w:tr>
      <w:tr w:rsidR="00651E3F" w:rsidRPr="00512008" w14:paraId="20CCED96" w14:textId="77777777" w:rsidTr="00512008">
        <w:tc>
          <w:tcPr>
            <w:tcW w:w="2485" w:type="pct"/>
          </w:tcPr>
          <w:p w14:paraId="795164ED" w14:textId="1CAFB1AF" w:rsidR="00651E3F" w:rsidRPr="00512008" w:rsidRDefault="00651E3F" w:rsidP="00253577">
            <w:pPr>
              <w:pStyle w:val="Exercise-Normal"/>
              <w:rPr>
                <w:b/>
              </w:rPr>
            </w:pPr>
            <w:r w:rsidRPr="00512008">
              <w:t xml:space="preserve">Mouse </w:t>
            </w:r>
            <w:r>
              <w:t>a</w:t>
            </w:r>
            <w:r w:rsidRPr="00512008">
              <w:t>nti-PGK1</w:t>
            </w:r>
          </w:p>
        </w:tc>
        <w:tc>
          <w:tcPr>
            <w:tcW w:w="2515" w:type="pct"/>
          </w:tcPr>
          <w:p w14:paraId="4299C951" w14:textId="183E1AE4" w:rsidR="00651E3F" w:rsidRPr="00512008" w:rsidRDefault="00651E3F" w:rsidP="00651E3F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>
              <w:t>a</w:t>
            </w:r>
            <w:r w:rsidRPr="00512008">
              <w:t>nti</w:t>
            </w:r>
            <w:r>
              <w:t>-m</w:t>
            </w:r>
            <w:r w:rsidRPr="00512008">
              <w:t>ouse</w:t>
            </w:r>
            <w:r>
              <w:t xml:space="preserve"> HRP</w:t>
            </w:r>
          </w:p>
        </w:tc>
      </w:tr>
      <w:tr w:rsidR="00FB0A0C" w:rsidRPr="00512008" w14:paraId="1F9F818F" w14:textId="77777777" w:rsidTr="00512008">
        <w:tc>
          <w:tcPr>
            <w:tcW w:w="2485" w:type="pct"/>
          </w:tcPr>
          <w:p w14:paraId="63533767" w14:textId="654FE75C" w:rsidR="00FB0A0C" w:rsidRPr="00512008" w:rsidRDefault="002D113A" w:rsidP="00253577">
            <w:pPr>
              <w:pStyle w:val="Exercise-Normal"/>
              <w:rPr>
                <w:b/>
              </w:rPr>
            </w:pPr>
            <w:r w:rsidRPr="00512008">
              <w:t xml:space="preserve">Rabbit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-6xHis</w:t>
            </w:r>
          </w:p>
        </w:tc>
        <w:tc>
          <w:tcPr>
            <w:tcW w:w="2515" w:type="pct"/>
          </w:tcPr>
          <w:p w14:paraId="0A815B7D" w14:textId="382A1075" w:rsidR="00FB0A0C" w:rsidRPr="00512008" w:rsidRDefault="00FB0A0C" w:rsidP="00651E3F">
            <w:pPr>
              <w:pStyle w:val="Exercise-Normal"/>
              <w:rPr>
                <w:b/>
              </w:rPr>
            </w:pPr>
            <w:r w:rsidRPr="00512008">
              <w:t xml:space="preserve">Goat </w:t>
            </w:r>
            <w:r w:rsidR="00253577">
              <w:t>a</w:t>
            </w:r>
            <w:r w:rsidR="00253577" w:rsidRPr="00512008">
              <w:t>nti</w:t>
            </w:r>
            <w:r w:rsidRPr="00512008">
              <w:t>-</w:t>
            </w:r>
            <w:r w:rsidR="00651E3F">
              <w:t>r</w:t>
            </w:r>
            <w:r w:rsidRPr="00512008">
              <w:t>abbit</w:t>
            </w:r>
            <w:r w:rsidR="00651E3F">
              <w:t xml:space="preserve"> HRP</w:t>
            </w:r>
          </w:p>
        </w:tc>
      </w:tr>
      <w:tr w:rsidR="00FB0A0C" w:rsidRPr="00512008" w14:paraId="32968AFC" w14:textId="77777777" w:rsidTr="00512008">
        <w:tc>
          <w:tcPr>
            <w:tcW w:w="2485" w:type="pct"/>
          </w:tcPr>
          <w:p w14:paraId="57D9A31A" w14:textId="2FAA23C6" w:rsidR="00FB0A0C" w:rsidRPr="00512008" w:rsidRDefault="002D113A" w:rsidP="00253577">
            <w:pPr>
              <w:pStyle w:val="Exercise-Normal"/>
              <w:rPr>
                <w:b/>
              </w:rPr>
            </w:pPr>
            <w:commentRangeStart w:id="4"/>
            <w:r w:rsidRPr="00512008">
              <w:t xml:space="preserve">Rabbit </w:t>
            </w:r>
            <w:r w:rsidR="00253577">
              <w:t>a</w:t>
            </w:r>
            <w:r w:rsidR="00253577" w:rsidRPr="00512008">
              <w:t>nti</w:t>
            </w:r>
            <w:r w:rsidR="00FB0A0C" w:rsidRPr="00512008">
              <w:t>-FLAG</w:t>
            </w:r>
          </w:p>
        </w:tc>
        <w:tc>
          <w:tcPr>
            <w:tcW w:w="2515" w:type="pct"/>
          </w:tcPr>
          <w:p w14:paraId="53530292" w14:textId="40C626CE" w:rsidR="00FB0A0C" w:rsidRPr="00512008" w:rsidRDefault="00FB0A0C" w:rsidP="00651E3F">
            <w:pPr>
              <w:pStyle w:val="Exercise-Normal"/>
              <w:rPr>
                <w:b/>
              </w:rPr>
            </w:pPr>
            <w:r w:rsidRPr="00512008">
              <w:t xml:space="preserve">Goat </w:t>
            </w:r>
            <w:r w:rsidR="00253577">
              <w:t>a</w:t>
            </w:r>
            <w:r w:rsidR="00253577" w:rsidRPr="00512008">
              <w:t>nti</w:t>
            </w:r>
            <w:r w:rsidRPr="00512008">
              <w:t>-</w:t>
            </w:r>
            <w:r w:rsidR="00651E3F">
              <w:t>r</w:t>
            </w:r>
            <w:r w:rsidRPr="00512008">
              <w:t>abbit</w:t>
            </w:r>
            <w:r w:rsidR="00651E3F">
              <w:t xml:space="preserve"> HRP</w:t>
            </w:r>
            <w:commentRangeEnd w:id="4"/>
            <w:r w:rsidR="00C30CD9">
              <w:rPr>
                <w:rStyle w:val="CommentReference"/>
                <w:rFonts w:ascii="Times" w:hAnsi="Times"/>
              </w:rPr>
              <w:commentReference w:id="4"/>
            </w:r>
          </w:p>
        </w:tc>
      </w:tr>
    </w:tbl>
    <w:p w14:paraId="3F2969B0" w14:textId="77777777" w:rsidR="002D113A" w:rsidRPr="00512008" w:rsidRDefault="002D113A" w:rsidP="000C51E4">
      <w:pPr>
        <w:pStyle w:val="Exercise-Normal"/>
      </w:pPr>
    </w:p>
    <w:p w14:paraId="70C36011" w14:textId="77777777" w:rsidR="006310E3" w:rsidRPr="00512008" w:rsidRDefault="006310E3" w:rsidP="000C51E4">
      <w:pPr>
        <w:pStyle w:val="Exercise-Normal"/>
        <w:rPr>
          <w:b/>
        </w:rPr>
      </w:pPr>
      <w:r w:rsidRPr="00512008">
        <w:t>For sample and sizes/intensities see excel document:</w:t>
      </w:r>
    </w:p>
    <w:p w14:paraId="23B8EF0B" w14:textId="5DEF5B5C" w:rsidR="006310E3" w:rsidRPr="00512008" w:rsidRDefault="006310E3" w:rsidP="000C51E4">
      <w:pPr>
        <w:pStyle w:val="Exercise-Normal"/>
        <w:rPr>
          <w:b/>
        </w:rPr>
      </w:pPr>
      <w:r w:rsidRPr="00512008">
        <w:t xml:space="preserve">Lisa’s Exercises -&gt; Exercise 3 -&gt; </w:t>
      </w:r>
      <w:r w:rsidR="00A01CCB" w:rsidRPr="00512008">
        <w:t>SCB coding Exercise 3</w:t>
      </w:r>
      <w:r w:rsidR="00233AAA">
        <w:t>_Ver5</w:t>
      </w:r>
    </w:p>
    <w:p w14:paraId="08B7323F" w14:textId="77777777" w:rsidR="006310E3" w:rsidRPr="00512008" w:rsidRDefault="006310E3" w:rsidP="000C51E4">
      <w:pPr>
        <w:pStyle w:val="Exercise-Normal"/>
        <w:rPr>
          <w:b/>
        </w:rPr>
      </w:pPr>
      <w:r w:rsidRPr="00512008">
        <w:t>Background Bands?</w:t>
      </w:r>
    </w:p>
    <w:p w14:paraId="0F6256CB" w14:textId="6FAA3905" w:rsidR="00535037" w:rsidRPr="00512008" w:rsidRDefault="006310E3" w:rsidP="00E719D1">
      <w:pPr>
        <w:pStyle w:val="Exercise-Normal"/>
        <w:numPr>
          <w:ilvl w:val="0"/>
          <w:numId w:val="27"/>
        </w:numPr>
      </w:pPr>
      <w:r w:rsidRPr="00512008">
        <w:t>NO</w:t>
      </w:r>
    </w:p>
    <w:p w14:paraId="4AA85B46" w14:textId="77777777" w:rsidR="00535037" w:rsidRPr="00512008" w:rsidRDefault="00535037" w:rsidP="000C51E4">
      <w:pPr>
        <w:pStyle w:val="Exercise-Normal"/>
      </w:pPr>
    </w:p>
    <w:p w14:paraId="565CFD97" w14:textId="7C1D7025" w:rsidR="00C27C50" w:rsidRPr="005C318E" w:rsidRDefault="00535037" w:rsidP="00E719D1">
      <w:pPr>
        <w:pStyle w:val="Exercise-Heading5"/>
      </w:pPr>
      <w:r w:rsidRPr="005C318E">
        <w:t>Flow Cytometry</w:t>
      </w:r>
    </w:p>
    <w:p w14:paraId="6932054C" w14:textId="3F021A5D" w:rsidR="003144AF" w:rsidRPr="003144AF" w:rsidRDefault="003144AF" w:rsidP="000C51E4">
      <w:pPr>
        <w:pStyle w:val="Exercise-Normal"/>
        <w:rPr>
          <w:b/>
        </w:rPr>
      </w:pPr>
      <w:r w:rsidRPr="003144AF">
        <w:t>Sample Prep: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27C50" w14:paraId="12C205A6" w14:textId="77777777" w:rsidTr="00C27C50">
        <w:tc>
          <w:tcPr>
            <w:tcW w:w="2952" w:type="dxa"/>
          </w:tcPr>
          <w:p w14:paraId="63E37594" w14:textId="7A1927DA" w:rsidR="00C27C50" w:rsidRPr="003144AF" w:rsidRDefault="00C27C50" w:rsidP="000C51E4">
            <w:pPr>
              <w:pStyle w:val="Exercise-Normal"/>
            </w:pPr>
            <w:r w:rsidRPr="003144AF">
              <w:t>Cell Treatments</w:t>
            </w:r>
          </w:p>
        </w:tc>
        <w:tc>
          <w:tcPr>
            <w:tcW w:w="2952" w:type="dxa"/>
          </w:tcPr>
          <w:p w14:paraId="28229E7C" w14:textId="321AC58A" w:rsidR="00C27C50" w:rsidRPr="003144AF" w:rsidRDefault="00C27C50" w:rsidP="000C51E4">
            <w:pPr>
              <w:pStyle w:val="Exercise-Normal"/>
            </w:pPr>
            <w:r w:rsidRPr="003144AF">
              <w:t>Analysis</w:t>
            </w:r>
          </w:p>
        </w:tc>
        <w:tc>
          <w:tcPr>
            <w:tcW w:w="2952" w:type="dxa"/>
          </w:tcPr>
          <w:p w14:paraId="5326CE37" w14:textId="481915F9" w:rsidR="00C27C50" w:rsidRPr="003144AF" w:rsidRDefault="00C27C50" w:rsidP="000C51E4">
            <w:pPr>
              <w:pStyle w:val="Exercise-Normal"/>
            </w:pPr>
            <w:r w:rsidRPr="003144AF">
              <w:t>Conditions</w:t>
            </w:r>
          </w:p>
        </w:tc>
      </w:tr>
      <w:tr w:rsidR="00C27C50" w14:paraId="06627C7D" w14:textId="77777777" w:rsidTr="00C27C50">
        <w:tc>
          <w:tcPr>
            <w:tcW w:w="2952" w:type="dxa"/>
          </w:tcPr>
          <w:p w14:paraId="385F79D6" w14:textId="0068AA93" w:rsidR="00C27C50" w:rsidRDefault="00666ACC" w:rsidP="000C51E4">
            <w:pPr>
              <w:pStyle w:val="Exercise-Normal"/>
              <w:rPr>
                <w:b/>
              </w:rPr>
            </w:pPr>
            <w:r>
              <w:t>Fixed</w:t>
            </w:r>
            <w:r w:rsidR="00C27C50">
              <w:t xml:space="preserve"> Cells</w:t>
            </w:r>
          </w:p>
        </w:tc>
        <w:tc>
          <w:tcPr>
            <w:tcW w:w="2952" w:type="dxa"/>
          </w:tcPr>
          <w:p w14:paraId="41D1D9FD" w14:textId="3CBF71C0" w:rsidR="00C27C50" w:rsidRDefault="00C27C50" w:rsidP="000C51E4">
            <w:pPr>
              <w:pStyle w:val="Exercise-Normal"/>
              <w:rPr>
                <w:b/>
              </w:rPr>
            </w:pPr>
            <w:r>
              <w:t>Antibody-labeling</w:t>
            </w:r>
          </w:p>
        </w:tc>
        <w:tc>
          <w:tcPr>
            <w:tcW w:w="2952" w:type="dxa"/>
          </w:tcPr>
          <w:p w14:paraId="2AA4912F" w14:textId="25C11A5F" w:rsidR="00C27C50" w:rsidRDefault="003144AF" w:rsidP="000C51E4">
            <w:pPr>
              <w:pStyle w:val="Exercise-Normal"/>
              <w:rPr>
                <w:b/>
              </w:rPr>
            </w:pPr>
            <w:r>
              <w:t>EGFR A488</w:t>
            </w:r>
          </w:p>
        </w:tc>
      </w:tr>
    </w:tbl>
    <w:p w14:paraId="7EE1E2D6" w14:textId="77777777" w:rsidR="00C27C50" w:rsidRDefault="00C27C50" w:rsidP="000C51E4">
      <w:pPr>
        <w:pStyle w:val="Exercise-Normal"/>
      </w:pPr>
    </w:p>
    <w:p w14:paraId="6B44FE11" w14:textId="50D3D227" w:rsidR="003144AF" w:rsidRDefault="003144AF" w:rsidP="000C51E4">
      <w:pPr>
        <w:pStyle w:val="Exercise-Normal"/>
        <w:rPr>
          <w:b/>
        </w:rPr>
      </w:pPr>
      <w:r>
        <w:t>Analyze:</w:t>
      </w:r>
    </w:p>
    <w:p w14:paraId="674C1C84" w14:textId="47BC9BDA" w:rsidR="00535037" w:rsidRPr="00512008" w:rsidRDefault="00693D0B" w:rsidP="000C51E4">
      <w:pPr>
        <w:pStyle w:val="Exercise-Normal"/>
        <w:rPr>
          <w:b/>
        </w:rPr>
      </w:pPr>
      <w:r w:rsidRPr="00512008">
        <w:t>See SCB coding Exercise 3</w:t>
      </w:r>
      <w:r w:rsidR="00CA13D7">
        <w:t>_Ver</w:t>
      </w:r>
      <w:r w:rsidR="00233AAA">
        <w:t>5</w:t>
      </w:r>
      <w:r w:rsidRPr="00512008">
        <w:t xml:space="preserve"> for</w:t>
      </w:r>
      <w:r w:rsidR="00022789">
        <w:t xml:space="preserve"> the possible histograms</w:t>
      </w:r>
      <w:r w:rsidR="00253577">
        <w:t>,</w:t>
      </w:r>
      <w:r w:rsidRPr="00512008">
        <w:t xml:space="preserve"> </w:t>
      </w:r>
      <w:r w:rsidR="00253577">
        <w:t>the list of</w:t>
      </w:r>
      <w:r w:rsidR="00253577" w:rsidRPr="00512008">
        <w:t xml:space="preserve"> </w:t>
      </w:r>
      <w:r w:rsidRPr="00512008">
        <w:t xml:space="preserve">samples assigned to </w:t>
      </w:r>
      <w:r w:rsidR="00253577">
        <w:t>ea</w:t>
      </w:r>
      <w:r w:rsidR="00253577" w:rsidRPr="00512008">
        <w:t xml:space="preserve">ch </w:t>
      </w:r>
      <w:r w:rsidR="00022789">
        <w:t>histogram</w:t>
      </w:r>
      <w:r w:rsidR="00253577">
        <w:t>,</w:t>
      </w:r>
      <w:r w:rsidR="00022789">
        <w:t xml:space="preserve"> and details about ax</w:t>
      </w:r>
      <w:r w:rsidR="00253577">
        <w:t>e</w:t>
      </w:r>
      <w:r w:rsidR="00022789">
        <w:t>s</w:t>
      </w:r>
      <w:r w:rsidR="00253577">
        <w:t xml:space="preserve"> labels</w:t>
      </w:r>
    </w:p>
    <w:p w14:paraId="6DEEDEE0" w14:textId="6CDDDD1C" w:rsidR="00535037" w:rsidRPr="00512008" w:rsidRDefault="00535037" w:rsidP="000C51E4">
      <w:pPr>
        <w:pStyle w:val="Exercise-Normal"/>
      </w:pPr>
    </w:p>
    <w:p w14:paraId="7FE918EE" w14:textId="1EEC069D" w:rsidR="00535037" w:rsidRDefault="00535037" w:rsidP="00E719D1">
      <w:pPr>
        <w:pStyle w:val="Exercise-Heading5"/>
      </w:pPr>
      <w:r w:rsidRPr="00512008">
        <w:t>Microscopy</w:t>
      </w:r>
    </w:p>
    <w:p w14:paraId="29470E50" w14:textId="6A5CCA11" w:rsidR="00512008" w:rsidRPr="00CD0E36" w:rsidRDefault="00253577" w:rsidP="000C51E4">
      <w:pPr>
        <w:pStyle w:val="Exercise-Normal"/>
        <w:numPr>
          <w:ilvl w:val="0"/>
          <w:numId w:val="27"/>
        </w:numPr>
        <w:rPr>
          <w:b/>
        </w:rPr>
      </w:pPr>
      <w:r>
        <w:t>Analysis:</w:t>
      </w:r>
      <w:r w:rsidRPr="00512008">
        <w:t xml:space="preserve"> </w:t>
      </w:r>
      <w:r w:rsidR="009B53C3">
        <w:t>Antibody-labeling IF</w:t>
      </w:r>
      <w:r w:rsidR="009B53C3" w:rsidRPr="001C7C08">
        <w:rPr>
          <w:u w:val="single"/>
        </w:rPr>
        <w:t xml:space="preserve"> </w:t>
      </w:r>
      <w:r w:rsidR="009B53C3">
        <w:rPr>
          <w:u w:val="single"/>
        </w:rPr>
        <w:t>(</w:t>
      </w:r>
      <w:r w:rsidR="00512008" w:rsidRPr="001C7C08">
        <w:rPr>
          <w:u w:val="single"/>
        </w:rPr>
        <w:t>immunofluorescence</w:t>
      </w:r>
      <w:r w:rsidR="009B53C3">
        <w:rPr>
          <w:u w:val="single"/>
        </w:rPr>
        <w:t>)</w:t>
      </w:r>
      <w:r w:rsidR="00512008" w:rsidRPr="00512008">
        <w:t xml:space="preserve"> for all samples</w:t>
      </w:r>
      <w:r w:rsidR="009B53C3">
        <w:t xml:space="preserve"> listed below</w:t>
      </w:r>
      <w:r w:rsidR="00D8732B">
        <w:t xml:space="preserve"> </w:t>
      </w:r>
    </w:p>
    <w:p w14:paraId="15E02C7B" w14:textId="2ADBEB4E" w:rsidR="00253577" w:rsidRPr="00E719D1" w:rsidRDefault="00253577" w:rsidP="000C51E4">
      <w:pPr>
        <w:pStyle w:val="Exercise-Normal"/>
        <w:numPr>
          <w:ilvl w:val="0"/>
          <w:numId w:val="27"/>
        </w:numPr>
        <w:rPr>
          <w:b/>
        </w:rPr>
      </w:pPr>
      <w:r>
        <w:t>5 different conditions, described below in the table</w:t>
      </w:r>
    </w:p>
    <w:p w14:paraId="4FDA85B6" w14:textId="145A273E" w:rsidR="00E719D1" w:rsidRDefault="00352721" w:rsidP="00E719D1">
      <w:pPr>
        <w:pStyle w:val="Exercise-Normal"/>
        <w:numPr>
          <w:ilvl w:val="0"/>
          <w:numId w:val="27"/>
        </w:numPr>
      </w:pPr>
      <w:r>
        <w:t>The first c</w:t>
      </w:r>
      <w:r w:rsidR="00E719D1">
        <w:t>ondition</w:t>
      </w:r>
      <w:r>
        <w:t xml:space="preserve"> listed below, </w:t>
      </w:r>
      <w:r w:rsidR="00E719D1">
        <w:t>EGFR A488</w:t>
      </w:r>
      <w:r>
        <w:t>,</w:t>
      </w:r>
      <w:r w:rsidR="00E719D1">
        <w:t xml:space="preserve"> is available for the following strains </w:t>
      </w:r>
      <w:r>
        <w:t>&amp; treatments</w:t>
      </w:r>
      <w:r w:rsidR="00E719D1">
        <w:t>:</w:t>
      </w:r>
    </w:p>
    <w:p w14:paraId="2DFA25FF" w14:textId="5FBD5555" w:rsidR="00E719D1" w:rsidRDefault="00E719D1" w:rsidP="00E719D1">
      <w:pPr>
        <w:pStyle w:val="Exercise-ListLevel3Hyphen"/>
      </w:pPr>
      <w:r w:rsidRPr="00E719D1">
        <w:t>WT-EGFR</w:t>
      </w:r>
      <w:r w:rsidR="00651E3F">
        <w:t>: Growth m</w:t>
      </w:r>
      <w:r>
        <w:t xml:space="preserve">edia </w:t>
      </w:r>
      <w:r w:rsidR="00651E3F">
        <w:t>only</w:t>
      </w:r>
      <w:r w:rsidR="00352721">
        <w:t xml:space="preserve"> (all timepoints)</w:t>
      </w:r>
    </w:p>
    <w:p w14:paraId="7311937F" w14:textId="61A04120" w:rsidR="00E719D1" w:rsidRDefault="00E719D1" w:rsidP="00E719D1">
      <w:pPr>
        <w:pStyle w:val="Exercise-ListLevel3Hyphen"/>
      </w:pPr>
      <w:r w:rsidRPr="00E719D1">
        <w:t>EGFR</w:t>
      </w:r>
      <w:r w:rsidR="00352721">
        <w:t xml:space="preserve"> </w:t>
      </w:r>
      <w:r w:rsidRPr="00E719D1">
        <w:t>Null</w:t>
      </w:r>
      <w:r>
        <w:t xml:space="preserve">: </w:t>
      </w:r>
      <w:r w:rsidR="00651E3F">
        <w:t>Growth media only</w:t>
      </w:r>
      <w:r w:rsidR="00352721">
        <w:t xml:space="preserve"> (all timepoints)</w:t>
      </w:r>
    </w:p>
    <w:p w14:paraId="36C46867" w14:textId="19530AD1" w:rsidR="00E719D1" w:rsidRDefault="00651E3F" w:rsidP="00E719D1">
      <w:pPr>
        <w:pStyle w:val="Exercise-ListLevel3Hyphen"/>
      </w:pPr>
      <w:r>
        <w:t>EGFR-M1</w:t>
      </w:r>
      <w:r w:rsidR="00E719D1">
        <w:t>:</w:t>
      </w:r>
      <w:r w:rsidR="00E719D1" w:rsidRPr="00E719D1">
        <w:t xml:space="preserve"> </w:t>
      </w:r>
      <w:r>
        <w:t>Growth media only</w:t>
      </w:r>
      <w:r w:rsidR="00352721">
        <w:t xml:space="preserve"> (all timepoints)</w:t>
      </w:r>
    </w:p>
    <w:p w14:paraId="5A744C3D" w14:textId="613DC247" w:rsidR="00E719D1" w:rsidRPr="00E719D1" w:rsidRDefault="00651E3F" w:rsidP="00E719D1">
      <w:pPr>
        <w:pStyle w:val="Exercise-ListLevel3Hyphen"/>
      </w:pPr>
      <w:r>
        <w:t>EGFR-M2</w:t>
      </w:r>
      <w:r w:rsidR="00E719D1">
        <w:t>:</w:t>
      </w:r>
      <w:r w:rsidR="00E719D1" w:rsidRPr="00E719D1">
        <w:t xml:space="preserve"> </w:t>
      </w:r>
      <w:r>
        <w:t>Growth media only</w:t>
      </w:r>
      <w:r w:rsidR="00352721">
        <w:t xml:space="preserve"> (all timepoints)</w:t>
      </w:r>
    </w:p>
    <w:p w14:paraId="02DFA1B3" w14:textId="62CE5E8E" w:rsidR="00E719D1" w:rsidRPr="00512008" w:rsidRDefault="00E719D1" w:rsidP="000C51E4">
      <w:pPr>
        <w:pStyle w:val="Exercise-Normal"/>
        <w:numPr>
          <w:ilvl w:val="0"/>
          <w:numId w:val="27"/>
        </w:numPr>
        <w:rPr>
          <w:b/>
        </w:rPr>
      </w:pPr>
      <w:r>
        <w:t xml:space="preserve">The other conditions are available for </w:t>
      </w:r>
      <w:r w:rsidRPr="00E719D1">
        <w:rPr>
          <w:u w:val="single"/>
        </w:rPr>
        <w:t>ONLY</w:t>
      </w:r>
      <w:r>
        <w:t xml:space="preserve"> </w:t>
      </w:r>
      <w:r w:rsidR="00352721">
        <w:t xml:space="preserve">the </w:t>
      </w:r>
      <w:r>
        <w:t>WT-EGFR strain</w:t>
      </w:r>
      <w:r w:rsidR="00B4500D">
        <w:t>, and exclusively the “Growth media only” condition (all time points).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35"/>
        <w:gridCol w:w="5655"/>
      </w:tblGrid>
      <w:tr w:rsidR="00535037" w:rsidRPr="00512008" w14:paraId="026396DC" w14:textId="7C7FD81E" w:rsidTr="00535037">
        <w:tc>
          <w:tcPr>
            <w:tcW w:w="1635" w:type="dxa"/>
          </w:tcPr>
          <w:p w14:paraId="74552B1B" w14:textId="7B194E9D" w:rsidR="00535037" w:rsidRPr="00512008" w:rsidRDefault="00535037" w:rsidP="00EA0E72">
            <w:pPr>
              <w:pStyle w:val="Exercise-ListBulletLevel2black"/>
              <w:numPr>
                <w:ilvl w:val="0"/>
                <w:numId w:val="0"/>
              </w:numPr>
            </w:pPr>
            <w:r w:rsidRPr="00512008">
              <w:t>Condition</w:t>
            </w:r>
          </w:p>
        </w:tc>
        <w:tc>
          <w:tcPr>
            <w:tcW w:w="5655" w:type="dxa"/>
          </w:tcPr>
          <w:p w14:paraId="4F92F60D" w14:textId="45969503" w:rsidR="00535037" w:rsidRPr="00512008" w:rsidRDefault="00535037" w:rsidP="00535037">
            <w:pPr>
              <w:pStyle w:val="Exercise-ListBulletLevel2black"/>
              <w:numPr>
                <w:ilvl w:val="0"/>
                <w:numId w:val="0"/>
              </w:numPr>
            </w:pPr>
            <w:r w:rsidRPr="00512008">
              <w:t xml:space="preserve">Folder of images to use (Curriculum -&gt; Lisa’s Exercises -&gt; Exercise 3 -&gt; </w:t>
            </w:r>
            <w:r w:rsidR="00352721">
              <w:t xml:space="preserve">images -&gt; </w:t>
            </w:r>
            <w:r w:rsidRPr="00512008">
              <w:t>microscopy images</w:t>
            </w:r>
            <w:r w:rsidR="001C7C08">
              <w:t xml:space="preserve"> -&gt; ___________</w:t>
            </w:r>
            <w:r w:rsidRPr="00512008">
              <w:t>)</w:t>
            </w:r>
          </w:p>
        </w:tc>
      </w:tr>
      <w:tr w:rsidR="00535037" w:rsidRPr="00512008" w14:paraId="5D7E2EE7" w14:textId="53F63400" w:rsidTr="00535037">
        <w:tc>
          <w:tcPr>
            <w:tcW w:w="1635" w:type="dxa"/>
          </w:tcPr>
          <w:p w14:paraId="5FC68236" w14:textId="204CFDD3" w:rsidR="00535037" w:rsidRPr="00512008" w:rsidRDefault="00535037" w:rsidP="00E719D1">
            <w:pPr>
              <w:pStyle w:val="Exercise-ListBulletLevel2black"/>
              <w:numPr>
                <w:ilvl w:val="0"/>
                <w:numId w:val="0"/>
              </w:numPr>
            </w:pPr>
            <w:r w:rsidRPr="00512008">
              <w:t>EGFR A488</w:t>
            </w:r>
            <w:r w:rsidR="00FF665B" w:rsidRPr="00512008">
              <w:t xml:space="preserve"> </w:t>
            </w:r>
          </w:p>
        </w:tc>
        <w:tc>
          <w:tcPr>
            <w:tcW w:w="5655" w:type="dxa"/>
          </w:tcPr>
          <w:p w14:paraId="2735D7B1" w14:textId="4F52E9E4" w:rsidR="00535037" w:rsidRPr="00512008" w:rsidRDefault="00352721" w:rsidP="00651E3F">
            <w:pPr>
              <w:pStyle w:val="Exercise-ListBulletLevel2black"/>
              <w:numPr>
                <w:ilvl w:val="0"/>
                <w:numId w:val="0"/>
              </w:numPr>
            </w:pPr>
            <w:r>
              <w:t>pm</w:t>
            </w:r>
            <w:r w:rsidRPr="00512008">
              <w:t xml:space="preserve"> </w:t>
            </w:r>
            <w:r w:rsidR="00AB037F" w:rsidRPr="00512008">
              <w:t>final</w:t>
            </w:r>
            <w:r w:rsidR="00E719D1">
              <w:t xml:space="preserve"> for WT-EGFR, </w:t>
            </w:r>
            <w:r w:rsidR="00651E3F">
              <w:t>EGFR-M1</w:t>
            </w:r>
            <w:r w:rsidR="00E719D1">
              <w:t xml:space="preserve"> and </w:t>
            </w:r>
            <w:r w:rsidR="006D0CC3">
              <w:t>EGFR-M2 strains. For EGFR</w:t>
            </w:r>
            <w:r w:rsidR="009B53C3">
              <w:t xml:space="preserve"> N</w:t>
            </w:r>
            <w:r w:rsidR="00651E3F">
              <w:t xml:space="preserve">ull sample, </w:t>
            </w:r>
            <w:r w:rsidR="00D8732B">
              <w:t>use ‘negative control’ image (black</w:t>
            </w:r>
            <w:r w:rsidR="00651E3F">
              <w:t xml:space="preserve"> square</w:t>
            </w:r>
            <w:r w:rsidR="00D8732B">
              <w:t>).</w:t>
            </w:r>
          </w:p>
        </w:tc>
      </w:tr>
      <w:tr w:rsidR="00535037" w:rsidRPr="00512008" w14:paraId="69EC13B5" w14:textId="57A06629" w:rsidTr="00535037">
        <w:tc>
          <w:tcPr>
            <w:tcW w:w="1635" w:type="dxa"/>
          </w:tcPr>
          <w:p w14:paraId="4CDA333A" w14:textId="77777777" w:rsidR="00535037" w:rsidRPr="00512008" w:rsidRDefault="00535037" w:rsidP="00EA0E72">
            <w:pPr>
              <w:pStyle w:val="Exercise-ListBulletLevel2black"/>
              <w:numPr>
                <w:ilvl w:val="0"/>
                <w:numId w:val="0"/>
              </w:numPr>
            </w:pPr>
            <w:r w:rsidRPr="00512008">
              <w:t>PM A488</w:t>
            </w:r>
          </w:p>
        </w:tc>
        <w:tc>
          <w:tcPr>
            <w:tcW w:w="5655" w:type="dxa"/>
          </w:tcPr>
          <w:p w14:paraId="3F7C09F6" w14:textId="4B5E11E1" w:rsidR="00535037" w:rsidRPr="00512008" w:rsidRDefault="00352721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>pm</w:t>
            </w:r>
            <w:r w:rsidRPr="00512008">
              <w:t xml:space="preserve"> </w:t>
            </w:r>
            <w:r w:rsidR="00AB037F" w:rsidRPr="00512008">
              <w:t>final</w:t>
            </w:r>
          </w:p>
        </w:tc>
      </w:tr>
      <w:tr w:rsidR="00535037" w:rsidRPr="00512008" w:rsidDel="00C55D6D" w14:paraId="09D88F32" w14:textId="1496FEC2" w:rsidTr="00535037">
        <w:tc>
          <w:tcPr>
            <w:tcW w:w="1635" w:type="dxa"/>
          </w:tcPr>
          <w:p w14:paraId="20BCE637" w14:textId="77777777" w:rsidR="00535037" w:rsidRPr="00512008" w:rsidDel="00C55D6D" w:rsidRDefault="00535037" w:rsidP="00EA0E72">
            <w:pPr>
              <w:pStyle w:val="Exercise-ListBulletLevel2black"/>
              <w:numPr>
                <w:ilvl w:val="0"/>
                <w:numId w:val="0"/>
              </w:numPr>
            </w:pPr>
            <w:r w:rsidRPr="00512008">
              <w:t>Cyto A488</w:t>
            </w:r>
          </w:p>
        </w:tc>
        <w:tc>
          <w:tcPr>
            <w:tcW w:w="5655" w:type="dxa"/>
          </w:tcPr>
          <w:p w14:paraId="7FB80A86" w14:textId="32720BA5" w:rsidR="00535037" w:rsidRPr="00512008" w:rsidRDefault="00352721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>cyto</w:t>
            </w:r>
            <w:r w:rsidRPr="00512008">
              <w:t xml:space="preserve"> </w:t>
            </w:r>
            <w:r w:rsidR="00AB037F" w:rsidRPr="00512008">
              <w:t>final</w:t>
            </w:r>
          </w:p>
        </w:tc>
      </w:tr>
      <w:tr w:rsidR="00535037" w:rsidRPr="00512008" w:rsidDel="00C55D6D" w14:paraId="3DF7DDC7" w14:textId="5278C3C5" w:rsidTr="00535037">
        <w:tc>
          <w:tcPr>
            <w:tcW w:w="1635" w:type="dxa"/>
          </w:tcPr>
          <w:p w14:paraId="53FA2204" w14:textId="77777777" w:rsidR="00535037" w:rsidRPr="00512008" w:rsidDel="00C55D6D" w:rsidRDefault="00535037" w:rsidP="00EA0E72">
            <w:pPr>
              <w:pStyle w:val="Exercise-ListBulletLevel2black"/>
              <w:numPr>
                <w:ilvl w:val="0"/>
                <w:numId w:val="0"/>
              </w:numPr>
            </w:pPr>
            <w:r w:rsidRPr="00512008">
              <w:t>Nuc A488</w:t>
            </w:r>
          </w:p>
        </w:tc>
        <w:tc>
          <w:tcPr>
            <w:tcW w:w="5655" w:type="dxa"/>
          </w:tcPr>
          <w:p w14:paraId="7DFB379A" w14:textId="7161E398" w:rsidR="00535037" w:rsidRPr="00512008" w:rsidRDefault="00352721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>nucleus</w:t>
            </w:r>
            <w:r w:rsidRPr="00512008">
              <w:t xml:space="preserve"> </w:t>
            </w:r>
            <w:r w:rsidR="00AB037F" w:rsidRPr="00512008">
              <w:t>final</w:t>
            </w:r>
          </w:p>
        </w:tc>
      </w:tr>
      <w:tr w:rsidR="00535037" w:rsidRPr="00512008" w:rsidDel="00C55D6D" w14:paraId="566D1BB5" w14:textId="29910363" w:rsidTr="00535037">
        <w:tc>
          <w:tcPr>
            <w:tcW w:w="1635" w:type="dxa"/>
          </w:tcPr>
          <w:p w14:paraId="6903EB77" w14:textId="68C1D49E" w:rsidR="00535037" w:rsidRPr="00512008" w:rsidDel="00C55D6D" w:rsidRDefault="006E0630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>ER</w:t>
            </w:r>
            <w:r w:rsidR="00535037" w:rsidRPr="00512008">
              <w:t xml:space="preserve"> A488</w:t>
            </w:r>
          </w:p>
        </w:tc>
        <w:tc>
          <w:tcPr>
            <w:tcW w:w="5655" w:type="dxa"/>
          </w:tcPr>
          <w:p w14:paraId="3B3BAAEE" w14:textId="6ADF8C05" w:rsidR="00535037" w:rsidRPr="00512008" w:rsidRDefault="00352721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>er</w:t>
            </w:r>
            <w:r w:rsidRPr="00512008">
              <w:t xml:space="preserve"> </w:t>
            </w:r>
            <w:r w:rsidR="00AB037F" w:rsidRPr="00512008">
              <w:t>final</w:t>
            </w:r>
          </w:p>
        </w:tc>
      </w:tr>
      <w:tr w:rsidR="006E0630" w:rsidRPr="00512008" w:rsidDel="00C55D6D" w14:paraId="7DEC502D" w14:textId="77777777" w:rsidTr="00535037">
        <w:tc>
          <w:tcPr>
            <w:tcW w:w="1635" w:type="dxa"/>
          </w:tcPr>
          <w:p w14:paraId="5941748E" w14:textId="66801014" w:rsidR="006E0630" w:rsidRDefault="006E0630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>NM A488</w:t>
            </w:r>
          </w:p>
        </w:tc>
        <w:tc>
          <w:tcPr>
            <w:tcW w:w="5655" w:type="dxa"/>
          </w:tcPr>
          <w:p w14:paraId="3F215CA7" w14:textId="1D0B950E" w:rsidR="006E0630" w:rsidRDefault="00352721" w:rsidP="00EA0E72">
            <w:pPr>
              <w:pStyle w:val="Exercise-ListBulletLevel2black"/>
              <w:numPr>
                <w:ilvl w:val="0"/>
                <w:numId w:val="0"/>
              </w:numPr>
            </w:pPr>
            <w:r>
              <w:t xml:space="preserve">nm </w:t>
            </w:r>
            <w:r w:rsidR="006E0630">
              <w:t>final</w:t>
            </w:r>
          </w:p>
        </w:tc>
      </w:tr>
    </w:tbl>
    <w:p w14:paraId="2C6E4F7C" w14:textId="77777777" w:rsidR="00535037" w:rsidRDefault="00535037" w:rsidP="000C51E4">
      <w:pPr>
        <w:pStyle w:val="Exercise-Normal"/>
      </w:pPr>
    </w:p>
    <w:p w14:paraId="3C5E0E6F" w14:textId="77777777" w:rsidR="00D8732B" w:rsidRDefault="001C7C08" w:rsidP="007C38C4">
      <w:pPr>
        <w:pStyle w:val="Exercise-Normal"/>
        <w:rPr>
          <w:u w:val="single"/>
        </w:rPr>
      </w:pPr>
      <w:r>
        <w:t xml:space="preserve">*all images seen only in </w:t>
      </w:r>
      <w:r w:rsidRPr="00D8732B">
        <w:rPr>
          <w:u w:val="single"/>
        </w:rPr>
        <w:t>GREEN FILTER</w:t>
      </w:r>
      <w:r w:rsidR="00D8732B">
        <w:rPr>
          <w:u w:val="single"/>
        </w:rPr>
        <w:t>, (objective N/A)</w:t>
      </w:r>
    </w:p>
    <w:p w14:paraId="4C561F9E" w14:textId="7F5C8400" w:rsidR="00253577" w:rsidRDefault="00FF665B" w:rsidP="007C38C4">
      <w:pPr>
        <w:pStyle w:val="Exercise-Normal"/>
      </w:pPr>
      <w:r w:rsidRPr="00512008">
        <w:t xml:space="preserve">Randomize images within folders. </w:t>
      </w:r>
    </w:p>
    <w:p w14:paraId="2C126AAA" w14:textId="77777777" w:rsidR="003336F0" w:rsidRPr="00D8732B" w:rsidRDefault="003336F0" w:rsidP="007C38C4">
      <w:pPr>
        <w:pStyle w:val="Exercise-Normal"/>
        <w:rPr>
          <w:u w:val="single"/>
        </w:rPr>
      </w:pPr>
    </w:p>
    <w:p w14:paraId="775C2F84" w14:textId="2BB3CED4" w:rsidR="00FF665B" w:rsidRPr="00512008" w:rsidRDefault="003336F0" w:rsidP="000C51E4">
      <w:pPr>
        <w:pStyle w:val="Exercise-Normal"/>
      </w:pPr>
      <w:r>
        <w:t xml:space="preserve">Note for Anna: </w:t>
      </w:r>
      <w:r w:rsidR="009B53C3">
        <w:t>All other strains and treatment combinations do not have</w:t>
      </w:r>
      <w:r w:rsidR="00AF1246">
        <w:t xml:space="preserve"> available images for</w:t>
      </w:r>
      <w:r w:rsidR="009B53C3">
        <w:t xml:space="preserve"> microscopy</w:t>
      </w:r>
      <w:r w:rsidR="00AF1246">
        <w:t xml:space="preserve"> analysis. In the past, we have listed these samples, but in grayed out font. They also don’t have checkboxes on the left side.</w:t>
      </w:r>
    </w:p>
    <w:sectPr w:rsidR="00FF665B" w:rsidRPr="00512008" w:rsidSect="00D277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4-10-14T21:50:00Z" w:initials="L">
    <w:p w14:paraId="2714F577" w14:textId="77777777" w:rsidR="009B53C3" w:rsidRDefault="009B53C3" w:rsidP="00273A7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Not sure if it is possible to have nothing for treatment duration in the growth media only and growth media + buffer conditions. If this is possible, don’t include time. Must update exercise to match.</w:t>
      </w:r>
    </w:p>
    <w:p w14:paraId="39971981" w14:textId="74BA3876" w:rsidR="009B53C3" w:rsidRDefault="009B53C3">
      <w:pPr>
        <w:pStyle w:val="CommentText"/>
      </w:pPr>
    </w:p>
  </w:comment>
  <w:comment w:id="1" w:author="Alison Brauneis" w:date="2014-10-21T19:39:00Z" w:initials="AB">
    <w:p w14:paraId="7A097302" w14:textId="37DD1F58" w:rsidR="00E01EFD" w:rsidRDefault="00E01EFD">
      <w:pPr>
        <w:pStyle w:val="CommentText"/>
      </w:pPr>
      <w:r>
        <w:rPr>
          <w:rStyle w:val="CommentReference"/>
        </w:rPr>
        <w:annotationRef/>
      </w:r>
      <w:r>
        <w:t>Anna, I am assuming that we need to have treatment duration for all samples and we can’t pick and choose amongst samples. If this isn’t the case, then please let me know.</w:t>
      </w:r>
      <w:bookmarkStart w:id="2" w:name="_GoBack"/>
      <w:bookmarkEnd w:id="2"/>
    </w:p>
  </w:comment>
  <w:comment w:id="3" w:author="L" w:date="2014-10-14T21:50:00Z" w:initials="L">
    <w:p w14:paraId="6E4DCED6" w14:textId="2BE4CF4E" w:rsidR="009B53C3" w:rsidRDefault="009B53C3">
      <w:pPr>
        <w:pStyle w:val="CommentText"/>
      </w:pPr>
      <w:r>
        <w:rPr>
          <w:rStyle w:val="CommentReference"/>
        </w:rPr>
        <w:annotationRef/>
      </w:r>
      <w:r>
        <w:t xml:space="preserve">See comment above re: treatment duration </w:t>
      </w:r>
    </w:p>
  </w:comment>
  <w:comment w:id="4" w:author="Alison Brauneis" w:date="2014-10-21T09:50:00Z" w:initials="AB">
    <w:p w14:paraId="4D9B25D0" w14:textId="1A1EA08E" w:rsidR="009B53C3" w:rsidRDefault="009B53C3">
      <w:pPr>
        <w:pStyle w:val="CommentText"/>
      </w:pPr>
      <w:r>
        <w:rPr>
          <w:rStyle w:val="CommentReference"/>
        </w:rPr>
        <w:annotationRef/>
      </w:r>
      <w:r>
        <w:t>Note for Anna: If a different secondary antibody is selected, then the blot will appear blank. Only these primary and secondary antibody combinations will yield bands on the film.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3A3ED0"/>
    <w:lvl w:ilvl="0">
      <w:start w:val="1"/>
      <w:numFmt w:val="bullet"/>
      <w:pStyle w:val="Exercise-ListBulletLevel2nospacinggray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</w:abstractNum>
  <w:abstractNum w:abstractNumId="1">
    <w:nsid w:val="FFFFFF88"/>
    <w:multiLevelType w:val="singleLevel"/>
    <w:tmpl w:val="D9D41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96A22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C83729"/>
    <w:multiLevelType w:val="hybridMultilevel"/>
    <w:tmpl w:val="A25E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D5653"/>
    <w:multiLevelType w:val="hybridMultilevel"/>
    <w:tmpl w:val="CD746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D82C48"/>
    <w:multiLevelType w:val="hybridMultilevel"/>
    <w:tmpl w:val="185262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0B5442AA"/>
    <w:multiLevelType w:val="multilevel"/>
    <w:tmpl w:val="6DD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EF7E64"/>
    <w:multiLevelType w:val="multilevel"/>
    <w:tmpl w:val="39B8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F0490"/>
    <w:multiLevelType w:val="hybridMultilevel"/>
    <w:tmpl w:val="4DFAF286"/>
    <w:lvl w:ilvl="0" w:tplc="9990CF8A">
      <w:start w:val="1"/>
      <w:numFmt w:val="lowerLetter"/>
      <w:pStyle w:val="SCB-exerciseletterlist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9C4CC3"/>
    <w:multiLevelType w:val="hybridMultilevel"/>
    <w:tmpl w:val="3596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14E8A"/>
    <w:multiLevelType w:val="hybridMultilevel"/>
    <w:tmpl w:val="2F182810"/>
    <w:lvl w:ilvl="0" w:tplc="5866DC62">
      <w:start w:val="3"/>
      <w:numFmt w:val="bullet"/>
      <w:lvlText w:val="-"/>
      <w:lvlJc w:val="left"/>
      <w:pPr>
        <w:ind w:left="72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83C9C"/>
    <w:multiLevelType w:val="hybridMultilevel"/>
    <w:tmpl w:val="8C9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74A10"/>
    <w:multiLevelType w:val="hybridMultilevel"/>
    <w:tmpl w:val="6636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418C1"/>
    <w:multiLevelType w:val="hybridMultilevel"/>
    <w:tmpl w:val="B1E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D6D7B"/>
    <w:multiLevelType w:val="hybridMultilevel"/>
    <w:tmpl w:val="9AD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D5FAB"/>
    <w:multiLevelType w:val="multilevel"/>
    <w:tmpl w:val="DEE4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CF5E50"/>
    <w:multiLevelType w:val="multilevel"/>
    <w:tmpl w:val="DCA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674E70"/>
    <w:multiLevelType w:val="hybridMultilevel"/>
    <w:tmpl w:val="B5AC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C3DB7"/>
    <w:multiLevelType w:val="hybridMultilevel"/>
    <w:tmpl w:val="CA84B670"/>
    <w:lvl w:ilvl="0" w:tplc="699273EE">
      <w:start w:val="1"/>
      <w:numFmt w:val="decimal"/>
      <w:pStyle w:val="Exercise-List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D53BB"/>
    <w:multiLevelType w:val="hybridMultilevel"/>
    <w:tmpl w:val="8CBC9242"/>
    <w:lvl w:ilvl="0" w:tplc="74288C30">
      <w:start w:val="4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>
    <w:nsid w:val="554D24E8"/>
    <w:multiLevelType w:val="hybridMultilevel"/>
    <w:tmpl w:val="45FEADA0"/>
    <w:lvl w:ilvl="0" w:tplc="4D7E57C6">
      <w:start w:val="4"/>
      <w:numFmt w:val="bullet"/>
      <w:pStyle w:val="Exercise-ListLevel3Hyphen"/>
      <w:lvlText w:val="-"/>
      <w:lvlJc w:val="left"/>
      <w:pPr>
        <w:ind w:left="144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54D72"/>
    <w:multiLevelType w:val="hybridMultilevel"/>
    <w:tmpl w:val="C2C4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D04E2"/>
    <w:multiLevelType w:val="hybridMultilevel"/>
    <w:tmpl w:val="6EF88C52"/>
    <w:lvl w:ilvl="0" w:tplc="D9844E8A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AB4E8F"/>
    <w:multiLevelType w:val="multilevel"/>
    <w:tmpl w:val="38E0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0A788E"/>
    <w:multiLevelType w:val="hybridMultilevel"/>
    <w:tmpl w:val="7C74E440"/>
    <w:lvl w:ilvl="0" w:tplc="925C6688">
      <w:start w:val="1"/>
      <w:numFmt w:val="bullet"/>
      <w:pStyle w:val="Exercise-ListBulletLevel2nospacing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57527"/>
    <w:multiLevelType w:val="hybridMultilevel"/>
    <w:tmpl w:val="3878BA80"/>
    <w:lvl w:ilvl="0" w:tplc="A2C4AA1E">
      <w:start w:val="1"/>
      <w:numFmt w:val="bullet"/>
      <w:pStyle w:val="Exercise-ListBulletLevel2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669E4"/>
    <w:multiLevelType w:val="hybridMultilevel"/>
    <w:tmpl w:val="5290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7"/>
  </w:num>
  <w:num w:numId="4">
    <w:abstractNumId w:val="24"/>
  </w:num>
  <w:num w:numId="5">
    <w:abstractNumId w:val="25"/>
  </w:num>
  <w:num w:numId="6">
    <w:abstractNumId w:val="18"/>
  </w:num>
  <w:num w:numId="7">
    <w:abstractNumId w:val="5"/>
  </w:num>
  <w:num w:numId="8">
    <w:abstractNumId w:val="26"/>
  </w:num>
  <w:num w:numId="9">
    <w:abstractNumId w:val="8"/>
  </w:num>
  <w:num w:numId="10">
    <w:abstractNumId w:val="23"/>
  </w:num>
  <w:num w:numId="11">
    <w:abstractNumId w:val="7"/>
  </w:num>
  <w:num w:numId="12">
    <w:abstractNumId w:val="6"/>
  </w:num>
  <w:num w:numId="13">
    <w:abstractNumId w:val="16"/>
  </w:num>
  <w:num w:numId="14">
    <w:abstractNumId w:val="2"/>
  </w:num>
  <w:num w:numId="15">
    <w:abstractNumId w:val="22"/>
  </w:num>
  <w:num w:numId="16">
    <w:abstractNumId w:val="0"/>
  </w:num>
  <w:num w:numId="17">
    <w:abstractNumId w:val="19"/>
  </w:num>
  <w:num w:numId="18">
    <w:abstractNumId w:val="1"/>
  </w:num>
  <w:num w:numId="19">
    <w:abstractNumId w:val="20"/>
  </w:num>
  <w:num w:numId="20">
    <w:abstractNumId w:val="15"/>
  </w:num>
  <w:num w:numId="21">
    <w:abstractNumId w:val="10"/>
  </w:num>
  <w:num w:numId="22">
    <w:abstractNumId w:val="13"/>
  </w:num>
  <w:num w:numId="23">
    <w:abstractNumId w:val="18"/>
    <w:lvlOverride w:ilvl="0">
      <w:startOverride w:val="1"/>
    </w:lvlOverride>
  </w:num>
  <w:num w:numId="24">
    <w:abstractNumId w:val="4"/>
  </w:num>
  <w:num w:numId="25">
    <w:abstractNumId w:val="11"/>
  </w:num>
  <w:num w:numId="26">
    <w:abstractNumId w:val="3"/>
  </w:num>
  <w:num w:numId="27">
    <w:abstractNumId w:val="1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AB"/>
    <w:rsid w:val="00022789"/>
    <w:rsid w:val="00061198"/>
    <w:rsid w:val="000C51E4"/>
    <w:rsid w:val="0015227E"/>
    <w:rsid w:val="001C7C08"/>
    <w:rsid w:val="00205A27"/>
    <w:rsid w:val="00233AAA"/>
    <w:rsid w:val="00253577"/>
    <w:rsid w:val="00272F4C"/>
    <w:rsid w:val="00273A76"/>
    <w:rsid w:val="002D113A"/>
    <w:rsid w:val="003144AF"/>
    <w:rsid w:val="003336F0"/>
    <w:rsid w:val="00352721"/>
    <w:rsid w:val="003A0D35"/>
    <w:rsid w:val="00452015"/>
    <w:rsid w:val="004602E9"/>
    <w:rsid w:val="00512008"/>
    <w:rsid w:val="0052101C"/>
    <w:rsid w:val="00535037"/>
    <w:rsid w:val="00541031"/>
    <w:rsid w:val="005C318E"/>
    <w:rsid w:val="005F24E8"/>
    <w:rsid w:val="006310E3"/>
    <w:rsid w:val="00651E3F"/>
    <w:rsid w:val="00666ACC"/>
    <w:rsid w:val="00693D0B"/>
    <w:rsid w:val="00696672"/>
    <w:rsid w:val="006D0CC3"/>
    <w:rsid w:val="006E0630"/>
    <w:rsid w:val="007050AE"/>
    <w:rsid w:val="00732DBD"/>
    <w:rsid w:val="00732EC5"/>
    <w:rsid w:val="007C38C4"/>
    <w:rsid w:val="007E42E3"/>
    <w:rsid w:val="0081056E"/>
    <w:rsid w:val="008307A0"/>
    <w:rsid w:val="008769FE"/>
    <w:rsid w:val="009B53C3"/>
    <w:rsid w:val="00A01CCB"/>
    <w:rsid w:val="00AB037F"/>
    <w:rsid w:val="00AF1246"/>
    <w:rsid w:val="00B22539"/>
    <w:rsid w:val="00B4500D"/>
    <w:rsid w:val="00BE646B"/>
    <w:rsid w:val="00C12492"/>
    <w:rsid w:val="00C27C50"/>
    <w:rsid w:val="00C30CD9"/>
    <w:rsid w:val="00CA10C2"/>
    <w:rsid w:val="00CA13D7"/>
    <w:rsid w:val="00CD0E36"/>
    <w:rsid w:val="00D277CB"/>
    <w:rsid w:val="00D60081"/>
    <w:rsid w:val="00D73554"/>
    <w:rsid w:val="00D8732B"/>
    <w:rsid w:val="00DD58F4"/>
    <w:rsid w:val="00DE6AFB"/>
    <w:rsid w:val="00DF46AB"/>
    <w:rsid w:val="00E01EFD"/>
    <w:rsid w:val="00E13C13"/>
    <w:rsid w:val="00E719D1"/>
    <w:rsid w:val="00EA0E72"/>
    <w:rsid w:val="00FB0A0C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EC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0D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B4500D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4500D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B4500D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B4500D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B4500D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4500D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esume">
    <w:name w:val="heading resume"/>
    <w:basedOn w:val="Normal"/>
    <w:qFormat/>
    <w:rsid w:val="002D113A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2D113A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qFormat/>
    <w:rsid w:val="002D113A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B4500D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B4500D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F46AB"/>
    <w:pPr>
      <w:ind w:left="720"/>
      <w:contextualSpacing/>
    </w:pPr>
  </w:style>
  <w:style w:type="table" w:styleId="TableGrid">
    <w:name w:val="Table Grid"/>
    <w:basedOn w:val="TableNormal"/>
    <w:rsid w:val="00B4500D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B4500D"/>
    <w:pPr>
      <w:numPr>
        <w:numId w:val="4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B4500D"/>
    <w:pPr>
      <w:numPr>
        <w:numId w:val="5"/>
      </w:numPr>
      <w:spacing w:after="180"/>
    </w:pPr>
    <w:rPr>
      <w:rFonts w:ascii="Geneva" w:eastAsia="Times New Roman" w:hAnsi="Geneva" w:cs="Courier"/>
      <w:sz w:val="18"/>
    </w:rPr>
  </w:style>
  <w:style w:type="character" w:customStyle="1" w:styleId="Heading3Char">
    <w:name w:val="Heading 3 Char"/>
    <w:link w:val="Heading3"/>
    <w:rsid w:val="00B4500D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Normal">
    <w:name w:val="Exercise - Normal"/>
    <w:basedOn w:val="Normal"/>
    <w:autoRedefine/>
    <w:qFormat/>
    <w:rsid w:val="00B4500D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B4500D"/>
    <w:rPr>
      <w:rFonts w:ascii="Geneva" w:hAnsi="Geneva"/>
      <w:sz w:val="22"/>
    </w:rPr>
  </w:style>
  <w:style w:type="paragraph" w:customStyle="1" w:styleId="Exercise-ListNumber1">
    <w:name w:val="Exercise - List Number 1"/>
    <w:basedOn w:val="Normal"/>
    <w:autoRedefine/>
    <w:qFormat/>
    <w:rsid w:val="00B4500D"/>
    <w:pPr>
      <w:numPr>
        <w:numId w:val="2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B4500D"/>
    <w:pPr>
      <w:spacing w:after="40"/>
    </w:pPr>
  </w:style>
  <w:style w:type="paragraph" w:customStyle="1" w:styleId="Exercise-Heading4black">
    <w:name w:val="Exercise - Heading 4 black"/>
    <w:basedOn w:val="Exercise-Heading4grey"/>
    <w:autoRedefine/>
    <w:qFormat/>
    <w:rsid w:val="00B4500D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450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0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00D"/>
    <w:rPr>
      <w:rFonts w:ascii="Times" w:eastAsia="Times" w:hAnsi="Times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0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00D"/>
    <w:rPr>
      <w:rFonts w:ascii="Times" w:eastAsia="Times" w:hAnsi="Times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0D"/>
    <w:rPr>
      <w:rFonts w:ascii="Lucida Grande" w:eastAsia="Times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00D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500D"/>
    <w:rPr>
      <w:color w:val="0000FF"/>
      <w:u w:val="single"/>
    </w:rPr>
  </w:style>
  <w:style w:type="paragraph" w:styleId="Revision">
    <w:name w:val="Revision"/>
    <w:hidden/>
    <w:uiPriority w:val="99"/>
    <w:semiHidden/>
    <w:rsid w:val="00B4500D"/>
    <w:rPr>
      <w:rFonts w:ascii="Times" w:eastAsia="Times" w:hAnsi="Times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13A"/>
  </w:style>
  <w:style w:type="paragraph" w:styleId="Footer">
    <w:name w:val="footer"/>
    <w:basedOn w:val="Normal"/>
    <w:link w:val="Foot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13A"/>
  </w:style>
  <w:style w:type="paragraph" w:customStyle="1" w:styleId="SCBheading5">
    <w:name w:val="SCB heading 5"/>
    <w:basedOn w:val="Exercise-Heading2"/>
    <w:qFormat/>
    <w:rsid w:val="002D113A"/>
    <w:rPr>
      <w:sz w:val="18"/>
    </w:rPr>
  </w:style>
  <w:style w:type="paragraph" w:customStyle="1" w:styleId="Exercise-Footer">
    <w:name w:val="Exercise - Footer"/>
    <w:basedOn w:val="Normal"/>
    <w:autoRedefine/>
    <w:qFormat/>
    <w:rsid w:val="00B4500D"/>
    <w:rPr>
      <w:rFonts w:ascii="Geneva" w:hAnsi="Geneva"/>
      <w:sz w:val="16"/>
    </w:rPr>
  </w:style>
  <w:style w:type="paragraph" w:customStyle="1" w:styleId="Exercise-Heading5nospacing">
    <w:name w:val="Exercise - Heading 5 no spacing"/>
    <w:basedOn w:val="Normal"/>
    <w:qFormat/>
    <w:rsid w:val="002D113A"/>
    <w:pPr>
      <w:keepNext/>
      <w:spacing w:before="220"/>
      <w:outlineLvl w:val="2"/>
    </w:pPr>
    <w:rPr>
      <w:rFonts w:ascii="Geneva" w:eastAsia="Times New Roman" w:hAnsi="Geneva"/>
      <w:b/>
      <w:bCs/>
      <w:smallCaps/>
      <w:sz w:val="22"/>
      <w:szCs w:val="26"/>
    </w:rPr>
  </w:style>
  <w:style w:type="paragraph" w:styleId="NoSpacing">
    <w:name w:val="No Spacing"/>
    <w:uiPriority w:val="1"/>
    <w:qFormat/>
    <w:rsid w:val="002D113A"/>
  </w:style>
  <w:style w:type="character" w:customStyle="1" w:styleId="Heading2Char">
    <w:name w:val="Heading 2 Char"/>
    <w:link w:val="Heading2"/>
    <w:rsid w:val="00B4500D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B4500D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B4500D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B4500D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0">
    <w:name w:val="exercise-normal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paragraph" w:customStyle="1" w:styleId="exercise-heading3">
    <w:name w:val="exercise-heading3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B4500D"/>
  </w:style>
  <w:style w:type="character" w:styleId="Strong">
    <w:name w:val="Strong"/>
    <w:basedOn w:val="DefaultParagraphFont"/>
    <w:uiPriority w:val="22"/>
    <w:qFormat/>
    <w:rsid w:val="00B4500D"/>
    <w:rPr>
      <w:b/>
      <w:bCs/>
    </w:rPr>
  </w:style>
  <w:style w:type="paragraph" w:customStyle="1" w:styleId="status">
    <w:name w:val="status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character" w:customStyle="1" w:styleId="show-label">
    <w:name w:val="show-label"/>
    <w:basedOn w:val="DefaultParagraphFont"/>
    <w:rsid w:val="00B4500D"/>
  </w:style>
  <w:style w:type="paragraph" w:customStyle="1" w:styleId="exercise-listbulletlevel2black0">
    <w:name w:val="exercise-listbulletlevel2black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00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00D"/>
    <w:rPr>
      <w:rFonts w:ascii="Arial" w:eastAsia="Times" w:hAnsi="Arial" w:cs="Arial"/>
      <w:vanish/>
      <w:sz w:val="16"/>
      <w:szCs w:val="16"/>
      <w:lang w:eastAsia="en-US"/>
    </w:rPr>
  </w:style>
  <w:style w:type="character" w:customStyle="1" w:styleId="sr">
    <w:name w:val="sr"/>
    <w:basedOn w:val="DefaultParagraphFont"/>
    <w:rsid w:val="00B4500D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4500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4500D"/>
    <w:rPr>
      <w:rFonts w:ascii="Arial" w:eastAsia="Times" w:hAnsi="Arial" w:cs="Arial"/>
      <w:vanish/>
      <w:sz w:val="16"/>
      <w:szCs w:val="16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B4500D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B4500D"/>
    <w:pPr>
      <w:spacing w:after="0"/>
    </w:pPr>
  </w:style>
  <w:style w:type="paragraph" w:customStyle="1" w:styleId="Exercise-Normalgray">
    <w:name w:val="Exercise - Normal gray"/>
    <w:basedOn w:val="Exercise-Normal"/>
    <w:qFormat/>
    <w:rsid w:val="00B4500D"/>
    <w:rPr>
      <w:color w:val="595959"/>
    </w:rPr>
  </w:style>
  <w:style w:type="paragraph" w:customStyle="1" w:styleId="Exercise-Heading30">
    <w:name w:val="Exercise - Heading 3"/>
    <w:basedOn w:val="Exercise-Heading2"/>
    <w:qFormat/>
    <w:rsid w:val="00B4500D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B4500D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B4500D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B4500D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B4500D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B4500D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B4500D"/>
    <w:rPr>
      <w:i/>
    </w:rPr>
  </w:style>
  <w:style w:type="paragraph" w:customStyle="1" w:styleId="Exercise-PageNumber">
    <w:name w:val="Exercise - Page Number"/>
    <w:basedOn w:val="Normal"/>
    <w:autoRedefine/>
    <w:qFormat/>
    <w:rsid w:val="00B4500D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B4500D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B4500D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B4500D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B4500D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B4500D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B4500D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B4500D"/>
    <w:pPr>
      <w:numPr>
        <w:numId w:val="16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B4500D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B4500D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B4500D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B4500D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B4500D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B4500D"/>
    <w:rPr>
      <w:i/>
    </w:rPr>
  </w:style>
  <w:style w:type="paragraph" w:customStyle="1" w:styleId="Exercise-GraphSmall">
    <w:name w:val="Exercise - Graph Small"/>
    <w:basedOn w:val="Normal"/>
    <w:autoRedefine/>
    <w:qFormat/>
    <w:rsid w:val="00B4500D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B4500D"/>
  </w:style>
  <w:style w:type="paragraph" w:customStyle="1" w:styleId="Exercise-Heading4blacknospacing">
    <w:name w:val="Exercise - Heading 4 black no spacing"/>
    <w:basedOn w:val="Exercise-Heading4black"/>
    <w:autoRedefine/>
    <w:qFormat/>
    <w:rsid w:val="00B4500D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B4500D"/>
  </w:style>
  <w:style w:type="paragraph" w:customStyle="1" w:styleId="Exercise-ListLevel3Number">
    <w:name w:val="Exercise - List Level 3 Number"/>
    <w:basedOn w:val="Exercise-Normalwtab"/>
    <w:autoRedefine/>
    <w:qFormat/>
    <w:rsid w:val="00B4500D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B4500D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B4500D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B4500D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B4500D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B4500D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B4500D"/>
    <w:pPr>
      <w:numPr>
        <w:numId w:val="19"/>
      </w:numPr>
    </w:pPr>
  </w:style>
  <w:style w:type="paragraph" w:customStyle="1" w:styleId="SCB-exerciseletterlist">
    <w:name w:val="SCB - exercise letter list"/>
    <w:basedOn w:val="Exercise-Normal"/>
    <w:qFormat/>
    <w:rsid w:val="00B4500D"/>
    <w:pPr>
      <w:numPr>
        <w:numId w:val="9"/>
      </w:numPr>
    </w:pPr>
    <w:rPr>
      <w:b/>
    </w:rPr>
  </w:style>
  <w:style w:type="character" w:customStyle="1" w:styleId="SCBemphasis">
    <w:name w:val="SCB emphasis"/>
    <w:basedOn w:val="DefaultParagraphFont"/>
    <w:uiPriority w:val="1"/>
    <w:qFormat/>
    <w:rsid w:val="00B4500D"/>
    <w:rPr>
      <w:b/>
      <w:color w:val="16835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0D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B4500D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4500D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B4500D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B4500D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B4500D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4500D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esume">
    <w:name w:val="heading resume"/>
    <w:basedOn w:val="Normal"/>
    <w:qFormat/>
    <w:rsid w:val="002D113A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2D113A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qFormat/>
    <w:rsid w:val="002D113A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B4500D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B4500D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F46AB"/>
    <w:pPr>
      <w:ind w:left="720"/>
      <w:contextualSpacing/>
    </w:pPr>
  </w:style>
  <w:style w:type="table" w:styleId="TableGrid">
    <w:name w:val="Table Grid"/>
    <w:basedOn w:val="TableNormal"/>
    <w:rsid w:val="00B4500D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B4500D"/>
    <w:pPr>
      <w:numPr>
        <w:numId w:val="4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B4500D"/>
    <w:pPr>
      <w:numPr>
        <w:numId w:val="5"/>
      </w:numPr>
      <w:spacing w:after="180"/>
    </w:pPr>
    <w:rPr>
      <w:rFonts w:ascii="Geneva" w:eastAsia="Times New Roman" w:hAnsi="Geneva" w:cs="Courier"/>
      <w:sz w:val="18"/>
    </w:rPr>
  </w:style>
  <w:style w:type="character" w:customStyle="1" w:styleId="Heading3Char">
    <w:name w:val="Heading 3 Char"/>
    <w:link w:val="Heading3"/>
    <w:rsid w:val="00B4500D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Normal">
    <w:name w:val="Exercise - Normal"/>
    <w:basedOn w:val="Normal"/>
    <w:autoRedefine/>
    <w:qFormat/>
    <w:rsid w:val="00B4500D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B4500D"/>
    <w:rPr>
      <w:rFonts w:ascii="Geneva" w:hAnsi="Geneva"/>
      <w:sz w:val="22"/>
    </w:rPr>
  </w:style>
  <w:style w:type="paragraph" w:customStyle="1" w:styleId="Exercise-ListNumber1">
    <w:name w:val="Exercise - List Number 1"/>
    <w:basedOn w:val="Normal"/>
    <w:autoRedefine/>
    <w:qFormat/>
    <w:rsid w:val="00B4500D"/>
    <w:pPr>
      <w:numPr>
        <w:numId w:val="2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B4500D"/>
    <w:pPr>
      <w:spacing w:after="40"/>
    </w:pPr>
  </w:style>
  <w:style w:type="paragraph" w:customStyle="1" w:styleId="Exercise-Heading4black">
    <w:name w:val="Exercise - Heading 4 black"/>
    <w:basedOn w:val="Exercise-Heading4grey"/>
    <w:autoRedefine/>
    <w:qFormat/>
    <w:rsid w:val="00B4500D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450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0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00D"/>
    <w:rPr>
      <w:rFonts w:ascii="Times" w:eastAsia="Times" w:hAnsi="Times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0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00D"/>
    <w:rPr>
      <w:rFonts w:ascii="Times" w:eastAsia="Times" w:hAnsi="Times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0D"/>
    <w:rPr>
      <w:rFonts w:ascii="Lucida Grande" w:eastAsia="Times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00D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500D"/>
    <w:rPr>
      <w:color w:val="0000FF"/>
      <w:u w:val="single"/>
    </w:rPr>
  </w:style>
  <w:style w:type="paragraph" w:styleId="Revision">
    <w:name w:val="Revision"/>
    <w:hidden/>
    <w:uiPriority w:val="99"/>
    <w:semiHidden/>
    <w:rsid w:val="00B4500D"/>
    <w:rPr>
      <w:rFonts w:ascii="Times" w:eastAsia="Times" w:hAnsi="Times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13A"/>
  </w:style>
  <w:style w:type="paragraph" w:styleId="Footer">
    <w:name w:val="footer"/>
    <w:basedOn w:val="Normal"/>
    <w:link w:val="FooterChar"/>
    <w:uiPriority w:val="99"/>
    <w:unhideWhenUsed/>
    <w:rsid w:val="002D11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13A"/>
  </w:style>
  <w:style w:type="paragraph" w:customStyle="1" w:styleId="SCBheading5">
    <w:name w:val="SCB heading 5"/>
    <w:basedOn w:val="Exercise-Heading2"/>
    <w:qFormat/>
    <w:rsid w:val="002D113A"/>
    <w:rPr>
      <w:sz w:val="18"/>
    </w:rPr>
  </w:style>
  <w:style w:type="paragraph" w:customStyle="1" w:styleId="Exercise-Footer">
    <w:name w:val="Exercise - Footer"/>
    <w:basedOn w:val="Normal"/>
    <w:autoRedefine/>
    <w:qFormat/>
    <w:rsid w:val="00B4500D"/>
    <w:rPr>
      <w:rFonts w:ascii="Geneva" w:hAnsi="Geneva"/>
      <w:sz w:val="16"/>
    </w:rPr>
  </w:style>
  <w:style w:type="paragraph" w:customStyle="1" w:styleId="Exercise-Heading5nospacing">
    <w:name w:val="Exercise - Heading 5 no spacing"/>
    <w:basedOn w:val="Normal"/>
    <w:qFormat/>
    <w:rsid w:val="002D113A"/>
    <w:pPr>
      <w:keepNext/>
      <w:spacing w:before="220"/>
      <w:outlineLvl w:val="2"/>
    </w:pPr>
    <w:rPr>
      <w:rFonts w:ascii="Geneva" w:eastAsia="Times New Roman" w:hAnsi="Geneva"/>
      <w:b/>
      <w:bCs/>
      <w:smallCaps/>
      <w:sz w:val="22"/>
      <w:szCs w:val="26"/>
    </w:rPr>
  </w:style>
  <w:style w:type="paragraph" w:styleId="NoSpacing">
    <w:name w:val="No Spacing"/>
    <w:uiPriority w:val="1"/>
    <w:qFormat/>
    <w:rsid w:val="002D113A"/>
  </w:style>
  <w:style w:type="character" w:customStyle="1" w:styleId="Heading2Char">
    <w:name w:val="Heading 2 Char"/>
    <w:link w:val="Heading2"/>
    <w:rsid w:val="00B4500D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B4500D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B4500D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B4500D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0">
    <w:name w:val="exercise-normal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paragraph" w:customStyle="1" w:styleId="exercise-heading3">
    <w:name w:val="exercise-heading3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B4500D"/>
  </w:style>
  <w:style w:type="character" w:styleId="Strong">
    <w:name w:val="Strong"/>
    <w:basedOn w:val="DefaultParagraphFont"/>
    <w:uiPriority w:val="22"/>
    <w:qFormat/>
    <w:rsid w:val="00B4500D"/>
    <w:rPr>
      <w:b/>
      <w:bCs/>
    </w:rPr>
  </w:style>
  <w:style w:type="paragraph" w:customStyle="1" w:styleId="status">
    <w:name w:val="status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character" w:customStyle="1" w:styleId="show-label">
    <w:name w:val="show-label"/>
    <w:basedOn w:val="DefaultParagraphFont"/>
    <w:rsid w:val="00B4500D"/>
  </w:style>
  <w:style w:type="paragraph" w:customStyle="1" w:styleId="exercise-listbulletlevel2black0">
    <w:name w:val="exercise-listbulletlevel2black"/>
    <w:basedOn w:val="Normal"/>
    <w:rsid w:val="00B4500D"/>
    <w:pPr>
      <w:spacing w:before="100" w:beforeAutospacing="1" w:after="100" w:afterAutospacing="1"/>
    </w:pPr>
    <w:rPr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00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00D"/>
    <w:rPr>
      <w:rFonts w:ascii="Arial" w:eastAsia="Times" w:hAnsi="Arial" w:cs="Arial"/>
      <w:vanish/>
      <w:sz w:val="16"/>
      <w:szCs w:val="16"/>
      <w:lang w:eastAsia="en-US"/>
    </w:rPr>
  </w:style>
  <w:style w:type="character" w:customStyle="1" w:styleId="sr">
    <w:name w:val="sr"/>
    <w:basedOn w:val="DefaultParagraphFont"/>
    <w:rsid w:val="00B4500D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4500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4500D"/>
    <w:rPr>
      <w:rFonts w:ascii="Arial" w:eastAsia="Times" w:hAnsi="Arial" w:cs="Arial"/>
      <w:vanish/>
      <w:sz w:val="16"/>
      <w:szCs w:val="16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B4500D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B4500D"/>
    <w:pPr>
      <w:spacing w:after="0"/>
    </w:pPr>
  </w:style>
  <w:style w:type="paragraph" w:customStyle="1" w:styleId="Exercise-Normalgray">
    <w:name w:val="Exercise - Normal gray"/>
    <w:basedOn w:val="Exercise-Normal"/>
    <w:qFormat/>
    <w:rsid w:val="00B4500D"/>
    <w:rPr>
      <w:color w:val="595959"/>
    </w:rPr>
  </w:style>
  <w:style w:type="paragraph" w:customStyle="1" w:styleId="Exercise-Heading30">
    <w:name w:val="Exercise - Heading 3"/>
    <w:basedOn w:val="Exercise-Heading2"/>
    <w:qFormat/>
    <w:rsid w:val="00B4500D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B4500D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B4500D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B4500D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B4500D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B4500D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B4500D"/>
    <w:rPr>
      <w:i/>
    </w:rPr>
  </w:style>
  <w:style w:type="paragraph" w:customStyle="1" w:styleId="Exercise-PageNumber">
    <w:name w:val="Exercise - Page Number"/>
    <w:basedOn w:val="Normal"/>
    <w:autoRedefine/>
    <w:qFormat/>
    <w:rsid w:val="00B4500D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B4500D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B4500D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B4500D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B4500D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B4500D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B4500D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B4500D"/>
    <w:pPr>
      <w:numPr>
        <w:numId w:val="16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B4500D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B4500D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B4500D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B4500D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B4500D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B4500D"/>
    <w:rPr>
      <w:i/>
    </w:rPr>
  </w:style>
  <w:style w:type="paragraph" w:customStyle="1" w:styleId="Exercise-GraphSmall">
    <w:name w:val="Exercise - Graph Small"/>
    <w:basedOn w:val="Normal"/>
    <w:autoRedefine/>
    <w:qFormat/>
    <w:rsid w:val="00B4500D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B4500D"/>
  </w:style>
  <w:style w:type="paragraph" w:customStyle="1" w:styleId="Exercise-Heading4blacknospacing">
    <w:name w:val="Exercise - Heading 4 black no spacing"/>
    <w:basedOn w:val="Exercise-Heading4black"/>
    <w:autoRedefine/>
    <w:qFormat/>
    <w:rsid w:val="00B4500D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B4500D"/>
  </w:style>
  <w:style w:type="paragraph" w:customStyle="1" w:styleId="Exercise-ListLevel3Number">
    <w:name w:val="Exercise - List Level 3 Number"/>
    <w:basedOn w:val="Exercise-Normalwtab"/>
    <w:autoRedefine/>
    <w:qFormat/>
    <w:rsid w:val="00B4500D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B4500D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B4500D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B4500D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B4500D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B4500D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B4500D"/>
    <w:pPr>
      <w:numPr>
        <w:numId w:val="19"/>
      </w:numPr>
    </w:pPr>
  </w:style>
  <w:style w:type="paragraph" w:customStyle="1" w:styleId="SCB-exerciseletterlist">
    <w:name w:val="SCB - exercise letter list"/>
    <w:basedOn w:val="Exercise-Normal"/>
    <w:qFormat/>
    <w:rsid w:val="00B4500D"/>
    <w:pPr>
      <w:numPr>
        <w:numId w:val="9"/>
      </w:numPr>
    </w:pPr>
    <w:rPr>
      <w:b/>
    </w:rPr>
  </w:style>
  <w:style w:type="character" w:customStyle="1" w:styleId="SCBemphasis">
    <w:name w:val="SCB emphasis"/>
    <w:basedOn w:val="DefaultParagraphFont"/>
    <w:uiPriority w:val="1"/>
    <w:qFormat/>
    <w:rsid w:val="00B4500D"/>
    <w:rPr>
      <w:b/>
      <w:color w:val="1683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sa:Library:Application%20Support:Microsoft:Office:User%20Templates:My%20Templates:StarCellBi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StarCellBio template.dotx</Template>
  <TotalTime>4</TotalTime>
  <Pages>5</Pages>
  <Words>530</Words>
  <Characters>3026</Characters>
  <Application>Microsoft Macintosh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Alison Brauneis</cp:lastModifiedBy>
  <cp:revision>6</cp:revision>
  <dcterms:created xsi:type="dcterms:W3CDTF">2014-10-21T23:35:00Z</dcterms:created>
  <dcterms:modified xsi:type="dcterms:W3CDTF">2014-10-21T23:39:00Z</dcterms:modified>
</cp:coreProperties>
</file>